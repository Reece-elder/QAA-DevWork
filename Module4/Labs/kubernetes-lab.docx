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605CE090" w:rsidR="000B50AA" w:rsidRDefault="00DF41D4" w:rsidP="00200152">
      <w:pPr>
        <w:pStyle w:val="Title"/>
      </w:pPr>
      <w:bookmarkStart w:id="0" w:name="git-in-5-minutes---concrete-practice"/>
      <w:r>
        <w:t xml:space="preserve">Lab </w:t>
      </w:r>
      <w:r w:rsidR="006223FD">
        <w:t>1</w:t>
      </w:r>
      <w:r>
        <w:t xml:space="preserve"> – </w:t>
      </w:r>
      <w:r w:rsidR="007E0038">
        <w:t>Kubernetes Intro (EKS)</w:t>
      </w:r>
    </w:p>
    <w:p w14:paraId="715299DA" w14:textId="34693C05" w:rsidR="00DF41D4" w:rsidRPr="00DF41D4" w:rsidRDefault="00DF41D4" w:rsidP="00DF41D4">
      <w:pPr>
        <w:pStyle w:val="Subtitle"/>
      </w:pPr>
      <w:r>
        <w:t>Task</w:t>
      </w:r>
      <w:r w:rsidR="00FC41E7">
        <w:t xml:space="preserve"> 1</w:t>
      </w:r>
      <w:r>
        <w:t xml:space="preserve"> – </w:t>
      </w:r>
      <w:r w:rsidR="007E0038">
        <w:t>Create your EKS Cluster</w:t>
      </w:r>
    </w:p>
    <w:bookmarkEnd w:id="0"/>
    <w:p w14:paraId="79D4F375" w14:textId="00D6BBD9" w:rsidR="00DF41D4" w:rsidRDefault="00DF41D4" w:rsidP="00DF41D4">
      <w:pPr>
        <w:pStyle w:val="BodyText"/>
      </w:pPr>
      <w:r>
        <w:t xml:space="preserve">Prerequisite – </w:t>
      </w:r>
      <w:r w:rsidR="007E0038">
        <w:t>AWS IAM account</w:t>
      </w:r>
      <w:r w:rsidR="00E227A3">
        <w:t xml:space="preserve"> configured to a specific region (Ireland – eu-west-1)</w:t>
      </w:r>
    </w:p>
    <w:p w14:paraId="0414EBF7" w14:textId="11ECF49D" w:rsidR="00DF41D4" w:rsidRDefault="007E0038" w:rsidP="00DF41D4">
      <w:pPr>
        <w:pStyle w:val="BodyText"/>
        <w:numPr>
          <w:ilvl w:val="0"/>
          <w:numId w:val="15"/>
        </w:numPr>
      </w:pPr>
      <w:r>
        <w:t>Ensure you are logged into the IAM Account and not a root user</w:t>
      </w:r>
    </w:p>
    <w:p w14:paraId="2F73147A" w14:textId="0AD4E2DC" w:rsidR="00DF41D4" w:rsidRDefault="007E0038" w:rsidP="00DF41D4">
      <w:pPr>
        <w:pStyle w:val="BodyText"/>
        <w:numPr>
          <w:ilvl w:val="0"/>
          <w:numId w:val="15"/>
        </w:numPr>
      </w:pPr>
      <w:r>
        <w:t>Navigate to IAM Roles within AWS</w:t>
      </w:r>
    </w:p>
    <w:p w14:paraId="240FCD7E" w14:textId="6A216F26" w:rsidR="007E0038" w:rsidRDefault="007E0038" w:rsidP="00DF41D4">
      <w:pPr>
        <w:pStyle w:val="BodyText"/>
        <w:numPr>
          <w:ilvl w:val="0"/>
          <w:numId w:val="15"/>
        </w:numPr>
      </w:pPr>
      <w:r>
        <w:t>Create a role called `eksClusterRole` which uses EKS as a service (Select from the dropdown). Choose `EKS-Cluster` as a use case. The only permission it needs is `AmazonEKSClusterPolicy`</w:t>
      </w:r>
      <w:r w:rsidR="00807DA1">
        <w:t>. No need for a description and create this role.</w:t>
      </w:r>
    </w:p>
    <w:p w14:paraId="6C1DE1B0" w14:textId="4B1AAC02" w:rsidR="007E0038" w:rsidRDefault="007E0038" w:rsidP="00DF41D4">
      <w:pPr>
        <w:pStyle w:val="BodyText"/>
        <w:numPr>
          <w:ilvl w:val="0"/>
          <w:numId w:val="15"/>
        </w:numPr>
      </w:pPr>
      <w:r>
        <w:t xml:space="preserve">Create a role </w:t>
      </w:r>
      <w:r w:rsidR="00807DA1">
        <w:t>called `AmazonEKSNodeRole</w:t>
      </w:r>
      <w:r w:rsidR="007D7518">
        <w:t>`</w:t>
      </w:r>
      <w:r w:rsidR="00807DA1">
        <w:t>, uses EC2 and has permissions:</w:t>
      </w:r>
    </w:p>
    <w:p w14:paraId="36877627" w14:textId="02508341" w:rsidR="00807DA1" w:rsidRDefault="00807DA1" w:rsidP="00807DA1">
      <w:pPr>
        <w:pStyle w:val="BodyText"/>
        <w:ind w:left="360"/>
      </w:pPr>
      <w:r>
        <w:t>AmazonEKSWorkerNodePolicy</w:t>
      </w:r>
      <w:r>
        <w:br/>
        <w:t>AmazonEC2ContainerRegistry</w:t>
      </w:r>
      <w:r>
        <w:br/>
        <w:t>AmazonEKS_CNI_Policy</w:t>
      </w:r>
    </w:p>
    <w:p w14:paraId="65C80DA2" w14:textId="60B9EBA9" w:rsidR="00807DA1" w:rsidRDefault="00807DA1" w:rsidP="00807DA1">
      <w:pPr>
        <w:pStyle w:val="BodyText"/>
        <w:numPr>
          <w:ilvl w:val="0"/>
          <w:numId w:val="15"/>
        </w:numPr>
      </w:pPr>
      <w:r>
        <w:t>Navigate to EKS within AWS GUI and start the steps to Create a Cluster (Add a Cluster)</w:t>
      </w:r>
      <w:r w:rsidR="00E227A3">
        <w:t xml:space="preserve"> </w:t>
      </w:r>
    </w:p>
    <w:p w14:paraId="0B957DBA" w14:textId="32FE3D7A" w:rsidR="00807DA1" w:rsidRDefault="00807DA1" w:rsidP="00807DA1">
      <w:pPr>
        <w:pStyle w:val="BodyText"/>
        <w:numPr>
          <w:ilvl w:val="0"/>
          <w:numId w:val="15"/>
        </w:numPr>
      </w:pPr>
      <w:r>
        <w:t>Give the Cluster a memorable and simple name, set the version to 1.22 and choose your ekcClusterRole then click `next`</w:t>
      </w:r>
    </w:p>
    <w:p w14:paraId="5E894457" w14:textId="03B80334" w:rsidR="00807DA1" w:rsidRDefault="00807DA1" w:rsidP="00807DA1">
      <w:pPr>
        <w:pStyle w:val="BodyText"/>
        <w:numPr>
          <w:ilvl w:val="0"/>
          <w:numId w:val="15"/>
        </w:numPr>
      </w:pPr>
      <w:r>
        <w:t>No need to change any settings on the Networking page, check the correct VPC (default) and subnets are set as normal</w:t>
      </w:r>
    </w:p>
    <w:p w14:paraId="455F8362" w14:textId="44305B04" w:rsidR="00807DA1" w:rsidRDefault="00807DA1" w:rsidP="00807DA1">
      <w:pPr>
        <w:pStyle w:val="BodyText"/>
        <w:numPr>
          <w:ilvl w:val="0"/>
          <w:numId w:val="15"/>
        </w:numPr>
      </w:pPr>
      <w:r>
        <w:t>Follow the steps clicking `Next` and `Review and Create`</w:t>
      </w:r>
    </w:p>
    <w:p w14:paraId="0E208212" w14:textId="53B7A851" w:rsidR="00FC41E7" w:rsidRDefault="00FC41E7" w:rsidP="00FC41E7">
      <w:pPr>
        <w:pStyle w:val="Subtitle"/>
      </w:pPr>
      <w:r>
        <w:t>Task 2 Create node group</w:t>
      </w:r>
    </w:p>
    <w:p w14:paraId="0FB06914" w14:textId="04FE5F33" w:rsidR="00807DA1" w:rsidRDefault="00807DA1" w:rsidP="00FC41E7">
      <w:pPr>
        <w:pStyle w:val="BodyText"/>
        <w:numPr>
          <w:ilvl w:val="0"/>
          <w:numId w:val="36"/>
        </w:numPr>
      </w:pPr>
      <w:r>
        <w:t>Wait 10</w:t>
      </w:r>
      <w:r w:rsidR="0063386B">
        <w:t>+</w:t>
      </w:r>
      <w:r>
        <w:t xml:space="preserve"> minutes for the cluster to be created before accessing the cluster and then clicking on the `Compute` </w:t>
      </w:r>
      <w:r w:rsidR="0063386B">
        <w:t>subgroup</w:t>
      </w:r>
    </w:p>
    <w:p w14:paraId="72F51F50" w14:textId="1F79D59A" w:rsidR="00807DA1" w:rsidRDefault="00FC41E7" w:rsidP="00FC41E7">
      <w:pPr>
        <w:pStyle w:val="BodyText"/>
        <w:numPr>
          <w:ilvl w:val="0"/>
          <w:numId w:val="36"/>
        </w:numPr>
      </w:pPr>
      <w:r>
        <w:t>Create a `Node Group` by clicking on the `Add Node Group` that is composed of `t3.micro` machines using Amazon Linux</w:t>
      </w:r>
      <w:r w:rsidR="007D7518">
        <w:t xml:space="preserve"> and the `AmazonEKSNodeRole` created earlier</w:t>
      </w:r>
    </w:p>
    <w:p w14:paraId="3B86ED5E" w14:textId="224E8B19" w:rsidR="00FC41E7" w:rsidRDefault="00FC41E7" w:rsidP="00FC41E7">
      <w:pPr>
        <w:pStyle w:val="BodyText"/>
        <w:numPr>
          <w:ilvl w:val="0"/>
          <w:numId w:val="36"/>
        </w:numPr>
      </w:pPr>
      <w:r>
        <w:t xml:space="preserve">Specify the desired, </w:t>
      </w:r>
      <w:proofErr w:type="gramStart"/>
      <w:r>
        <w:t>minimum</w:t>
      </w:r>
      <w:proofErr w:type="gramEnd"/>
      <w:r>
        <w:t xml:space="preserve"> and maximum number of nodes to 2 (this will change through further labs however) </w:t>
      </w:r>
    </w:p>
    <w:p w14:paraId="3A3B0D82" w14:textId="47CCEA66" w:rsidR="00FC41E7" w:rsidRDefault="00FC41E7" w:rsidP="00FC41E7">
      <w:pPr>
        <w:pStyle w:val="BodyText"/>
        <w:numPr>
          <w:ilvl w:val="0"/>
          <w:numId w:val="36"/>
        </w:numPr>
      </w:pPr>
      <w:r>
        <w:t>Review the steps and Click `Create`</w:t>
      </w:r>
    </w:p>
    <w:p w14:paraId="1B4914A3" w14:textId="456FC815" w:rsidR="001B3718" w:rsidRDefault="001B3718" w:rsidP="001B3718">
      <w:pPr>
        <w:pStyle w:val="Title"/>
      </w:pPr>
      <w:r>
        <w:lastRenderedPageBreak/>
        <w:t>Lab 2 – Kubectl Setup</w:t>
      </w:r>
    </w:p>
    <w:p w14:paraId="6C5BB7E0" w14:textId="5EDF490E" w:rsidR="001B3718" w:rsidRDefault="001B3718" w:rsidP="001B3718">
      <w:pPr>
        <w:pStyle w:val="Subtitle"/>
      </w:pPr>
      <w:r>
        <w:t>Task – Install and set up Kubectl</w:t>
      </w:r>
    </w:p>
    <w:p w14:paraId="370295AC" w14:textId="07A1ABA3" w:rsidR="00E227A3" w:rsidRDefault="00E227A3" w:rsidP="00E227A3">
      <w:pPr>
        <w:pStyle w:val="BodyText"/>
      </w:pPr>
      <w:r>
        <w:t>Prerequisites – EKS Cluster setup with Node group running 2x t3.micro EC2 machines. Separate EC2 machine (t2.micro) that has ports 22, 80 open (not part of node group)</w:t>
      </w:r>
    </w:p>
    <w:p w14:paraId="60424A54" w14:textId="0CC27A4A" w:rsidR="00E227A3" w:rsidRDefault="00E227A3" w:rsidP="00E227A3">
      <w:pPr>
        <w:pStyle w:val="BodyText"/>
        <w:numPr>
          <w:ilvl w:val="0"/>
          <w:numId w:val="37"/>
        </w:numPr>
      </w:pPr>
      <w:r>
        <w:t>SSH to the separate EC2, this will be referred to as `controller`</w:t>
      </w:r>
    </w:p>
    <w:p w14:paraId="1BDA0F06" w14:textId="1891ED3B" w:rsidR="00E227A3" w:rsidRDefault="00E227A3" w:rsidP="00E227A3">
      <w:pPr>
        <w:pStyle w:val="BodyText"/>
        <w:numPr>
          <w:ilvl w:val="0"/>
          <w:numId w:val="37"/>
        </w:numPr>
      </w:pPr>
      <w:r>
        <w:t xml:space="preserve">Run the following commands in this </w:t>
      </w:r>
      <w:r w:rsidR="0063386B">
        <w:t>EC2</w:t>
      </w:r>
    </w:p>
    <w:p w14:paraId="3A2392E6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update</w:t>
      </w:r>
    </w:p>
    <w:p w14:paraId="01C74D9C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install awscli</w:t>
      </w:r>
    </w:p>
    <w:p w14:paraId="55F91B28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aws configure </w:t>
      </w:r>
    </w:p>
    <w:p w14:paraId="5093C44B" w14:textId="04FF93DA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 xml:space="preserve"># 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(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enter access key, secret key, region eu-west-1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)</w:t>
      </w:r>
    </w:p>
    <w:p w14:paraId="4FDE5E44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20D33B8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curl -o kubectl https://s3.us-west-2.amazonaws.com/amazon-eks/1.22.6/2022-03-09/bin/linux/amd64/kubectl</w:t>
      </w:r>
    </w:p>
    <w:p w14:paraId="62A0A328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47A016F0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chmod +x ./kubectl</w:t>
      </w:r>
    </w:p>
    <w:p w14:paraId="639CD41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1282886C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mkdir -p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HOME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/bin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&amp;&amp;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cp ./kubectl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HOME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/bin/kubectl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&amp;&amp;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i/>
          <w:iCs/>
          <w:noProof/>
          <w:color w:val="FF9D00"/>
          <w:sz w:val="21"/>
          <w:szCs w:val="21"/>
          <w:lang w:eastAsia="en-GB"/>
        </w:rPr>
        <w:t>export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PATH=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PATH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: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$</w:t>
      </w:r>
      <w:r w:rsidRPr="00E227A3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HOME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/bin</w:t>
      </w:r>
    </w:p>
    <w:p w14:paraId="34B864F0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21050C87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echo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E227A3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export PATH=$PATH:$HOME/bin</w:t>
      </w:r>
      <w:r w:rsidRPr="00E227A3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&gt;&gt;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~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/.bashrc</w:t>
      </w:r>
    </w:p>
    <w:p w14:paraId="59BE5981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767C881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kubectl version --short --client</w:t>
      </w:r>
    </w:p>
    <w:p w14:paraId="227EFA6F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7C5A40D3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aws eks update-kubeconfig --region eu-west-1 --name 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&lt;</w:t>
      </w: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name of cluster</w:t>
      </w:r>
      <w:r w:rsidRPr="00E227A3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&gt;</w:t>
      </w:r>
    </w:p>
    <w:p w14:paraId="2D75C9F3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</w:p>
    <w:p w14:paraId="1AD14D51" w14:textId="77777777" w:rsidR="00E227A3" w:rsidRPr="00E227A3" w:rsidRDefault="00E227A3" w:rsidP="00E227A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E227A3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kubectl get svc</w:t>
      </w:r>
    </w:p>
    <w:p w14:paraId="2EDED227" w14:textId="7D86B943" w:rsidR="00E227A3" w:rsidRDefault="00E227A3" w:rsidP="00E227A3">
      <w:pPr>
        <w:pStyle w:val="BodyText"/>
        <w:numPr>
          <w:ilvl w:val="0"/>
          <w:numId w:val="37"/>
        </w:numPr>
      </w:pPr>
      <w:r>
        <w:t xml:space="preserve">If the </w:t>
      </w:r>
      <w:r w:rsidR="0063386B">
        <w:t>Kubectl</w:t>
      </w:r>
      <w:r>
        <w:t xml:space="preserve"> get svc shows a ClusterIP and doesn’t fail, you have successfully configured and connected to the EKS cluster </w:t>
      </w:r>
    </w:p>
    <w:p w14:paraId="7E9B3181" w14:textId="5C66F8A4" w:rsidR="00E227A3" w:rsidRDefault="00E227A3" w:rsidP="00E227A3">
      <w:pPr>
        <w:pStyle w:val="BodyText"/>
      </w:pPr>
      <w:r>
        <w:t>Troubleshooting: Ensure the region code and name are correct, login to AWS GUI and check the health and status of your Cluster and No</w:t>
      </w:r>
      <w:r w:rsidR="00267E20">
        <w:t>d</w:t>
      </w:r>
      <w:r>
        <w:t>e Groups</w:t>
      </w:r>
    </w:p>
    <w:p w14:paraId="755DA123" w14:textId="23FBBBB2" w:rsidR="009D2C7C" w:rsidRDefault="009D2C7C">
      <w:pPr>
        <w:rPr>
          <w:rFonts w:ascii="Montserrat" w:hAnsi="Montserrat"/>
          <w:sz w:val="22"/>
        </w:rPr>
      </w:pPr>
      <w:r>
        <w:br w:type="page"/>
      </w:r>
    </w:p>
    <w:p w14:paraId="0B5C586F" w14:textId="77C71415" w:rsidR="009D2C7C" w:rsidRDefault="009D2C7C" w:rsidP="009D2C7C">
      <w:pPr>
        <w:pStyle w:val="Title"/>
      </w:pPr>
      <w:r>
        <w:lastRenderedPageBreak/>
        <w:t>Lab 3 – Pod Configuration</w:t>
      </w:r>
    </w:p>
    <w:p w14:paraId="2B5A6F61" w14:textId="33FE6C54" w:rsidR="009D2C7C" w:rsidRDefault="009D2C7C" w:rsidP="009D2C7C">
      <w:pPr>
        <w:pStyle w:val="Subtitle"/>
      </w:pPr>
      <w:r>
        <w:t>Task – Create an nginx pod running a basic image</w:t>
      </w:r>
    </w:p>
    <w:p w14:paraId="428EA23D" w14:textId="69F10DE5" w:rsidR="009D2C7C" w:rsidRDefault="009D2C7C" w:rsidP="009D2C7C">
      <w:pPr>
        <w:pStyle w:val="BodyText"/>
      </w:pPr>
      <w:r>
        <w:t xml:space="preserve">Prerequisites – EKS cluster with 2x t3.micro in node group. Controller EC2 with </w:t>
      </w:r>
      <w:r w:rsidR="0063386B">
        <w:t>Kubectl</w:t>
      </w:r>
      <w:r>
        <w:t xml:space="preserve"> configured to EKS cluster</w:t>
      </w:r>
    </w:p>
    <w:p w14:paraId="0E08AB83" w14:textId="2DF5D2D0" w:rsidR="009D2C7C" w:rsidRDefault="009D2C7C" w:rsidP="009D2C7C">
      <w:pPr>
        <w:pStyle w:val="BodyText"/>
        <w:numPr>
          <w:ilvl w:val="0"/>
          <w:numId w:val="38"/>
        </w:numPr>
      </w:pPr>
      <w:r>
        <w:t>Create a directory for Kubernetes work and create a file called nginx-pod.yaml</w:t>
      </w:r>
    </w:p>
    <w:p w14:paraId="4AA54B81" w14:textId="60797D12" w:rsidR="009D2C7C" w:rsidRDefault="009D2C7C" w:rsidP="009D2C7C">
      <w:pPr>
        <w:pStyle w:val="BodyText"/>
        <w:numPr>
          <w:ilvl w:val="0"/>
          <w:numId w:val="38"/>
        </w:numPr>
      </w:pPr>
      <w:r>
        <w:t>Enter the following in nginx-pod.yaml (via nano, vim, VSCode, Git Clone down etc.) :</w:t>
      </w:r>
    </w:p>
    <w:p w14:paraId="399A7177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66D98CCB" w14:textId="77777777" w:rsid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Pod</w:t>
      </w:r>
    </w:p>
    <w:p w14:paraId="078953CA" w14:textId="6A8AB89F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535E267C" w14:textId="093C1ADA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5DF74640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724EF1F8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42EEED88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019DE20" w14:textId="3C68431D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containers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FFB51BA" w14:textId="60F1E6DE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3BD08C8E" w14:textId="225DA598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image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nginx:alpine</w:t>
      </w:r>
    </w:p>
    <w:p w14:paraId="4AAD096A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ports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B4EFB93" w14:textId="77777777" w:rsidR="009D2C7C" w:rsidRPr="009D2C7C" w:rsidRDefault="009D2C7C" w:rsidP="009D2C7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containerPort</w:t>
      </w:r>
      <w:r w:rsidRPr="009D2C7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9D2C7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9D2C7C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80</w:t>
      </w:r>
    </w:p>
    <w:p w14:paraId="2FBFF6F4" w14:textId="1347B7BC" w:rsidR="009D2C7C" w:rsidRDefault="009D2C7C" w:rsidP="009D2C7C">
      <w:pPr>
        <w:pStyle w:val="BodyText"/>
        <w:numPr>
          <w:ilvl w:val="0"/>
          <w:numId w:val="38"/>
        </w:numPr>
      </w:pPr>
      <w:r>
        <w:t xml:space="preserve">Run the </w:t>
      </w:r>
      <w:r w:rsidR="0063386B">
        <w:t>Kubectl</w:t>
      </w:r>
      <w:r>
        <w:t xml:space="preserve"> command to create the pod `</w:t>
      </w:r>
      <w:r w:rsidR="0063386B">
        <w:t>kubectl</w:t>
      </w:r>
      <w:r>
        <w:t xml:space="preserve"> create -f nginx-pod.yaml`</w:t>
      </w:r>
    </w:p>
    <w:p w14:paraId="039D7E6D" w14:textId="4D4E0CF2" w:rsidR="00A853B2" w:rsidRDefault="00A853B2" w:rsidP="009D2C7C">
      <w:pPr>
        <w:pStyle w:val="BodyText"/>
        <w:numPr>
          <w:ilvl w:val="0"/>
          <w:numId w:val="38"/>
        </w:numPr>
      </w:pPr>
      <w:r>
        <w:t xml:space="preserve">Exec into the running pod with `kubectl exec -it nginx </w:t>
      </w:r>
      <w:r w:rsidR="007B30BA">
        <w:t xml:space="preserve">-- </w:t>
      </w:r>
      <w:proofErr w:type="spellStart"/>
      <w:r>
        <w:t>sh</w:t>
      </w:r>
      <w:proofErr w:type="spellEnd"/>
      <w:r>
        <w:t>`</w:t>
      </w:r>
    </w:p>
    <w:p w14:paraId="57882A6C" w14:textId="629A34C2" w:rsidR="00A853B2" w:rsidRDefault="00A853B2" w:rsidP="009D2C7C">
      <w:pPr>
        <w:pStyle w:val="BodyText"/>
        <w:numPr>
          <w:ilvl w:val="0"/>
          <w:numId w:val="38"/>
        </w:numPr>
      </w:pPr>
      <w:r>
        <w:t xml:space="preserve">While in the nginx pod `curl localhost` to see nginx working </w:t>
      </w:r>
    </w:p>
    <w:p w14:paraId="50E6D902" w14:textId="160AF7EB" w:rsidR="00A853B2" w:rsidRDefault="00A853B2" w:rsidP="009D2C7C">
      <w:pPr>
        <w:pStyle w:val="BodyText"/>
        <w:numPr>
          <w:ilvl w:val="0"/>
          <w:numId w:val="38"/>
        </w:numPr>
      </w:pPr>
      <w:r>
        <w:t>The pod can be safely deleted after exiting the pod with `kubectl delete pod nginx`</w:t>
      </w:r>
    </w:p>
    <w:p w14:paraId="3DD5B32F" w14:textId="3C3A383E" w:rsidR="00A853B2" w:rsidRPr="009D2C7C" w:rsidRDefault="00A853B2" w:rsidP="00A853B2">
      <w:pPr>
        <w:pStyle w:val="BodyText"/>
      </w:pPr>
      <w:r>
        <w:t>Stretch goal – Create a MySQL pod passing in MYSQL_ROOT_PASSWORD and MYSQL_DATABASE as env vars, check the DockerHub docs for info. Exec into the pod and login to the MySQL Server</w:t>
      </w:r>
    </w:p>
    <w:p w14:paraId="2B5D3E82" w14:textId="3333CA82" w:rsidR="00297CFB" w:rsidRDefault="00297CFB" w:rsidP="00677357">
      <w:pPr>
        <w:pStyle w:val="BodyText"/>
        <w:rPr>
          <w:lang w:eastAsia="en-GB"/>
        </w:rPr>
      </w:pPr>
    </w:p>
    <w:p w14:paraId="6992A92A" w14:textId="02AA6896" w:rsidR="007D7518" w:rsidRDefault="007D7518">
      <w:pPr>
        <w:rPr>
          <w:lang w:eastAsia="en-GB"/>
        </w:rPr>
      </w:pPr>
      <w:r>
        <w:rPr>
          <w:lang w:eastAsia="en-GB"/>
        </w:rPr>
        <w:br w:type="page"/>
      </w:r>
    </w:p>
    <w:p w14:paraId="5E7AE808" w14:textId="663FD323" w:rsidR="006D067E" w:rsidRDefault="007D7518" w:rsidP="007D7518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  <w:lastRenderedPageBreak/>
        <w:t xml:space="preserve">Lab 4 – Service Configuration </w:t>
      </w:r>
    </w:p>
    <w:p w14:paraId="3993C433" w14:textId="66065CA5" w:rsidR="007D7518" w:rsidRDefault="007D7518" w:rsidP="007D7518">
      <w:pPr>
        <w:pStyle w:val="Subtitle"/>
        <w:rPr>
          <w:lang w:eastAsia="en-GB"/>
        </w:rPr>
      </w:pPr>
      <w:r>
        <w:rPr>
          <w:lang w:eastAsia="en-GB"/>
        </w:rPr>
        <w:t>Task – Create a Service configuration using ClusterIP for internal and Load balancer for external</w:t>
      </w:r>
    </w:p>
    <w:p w14:paraId="1D1D0314" w14:textId="4AE9A5DD" w:rsidR="007D7518" w:rsidRDefault="007D7518" w:rsidP="007D7518">
      <w:pPr>
        <w:pStyle w:val="BodyText"/>
        <w:rPr>
          <w:lang w:eastAsia="en-GB"/>
        </w:rPr>
      </w:pPr>
      <w:r>
        <w:rPr>
          <w:lang w:eastAsia="en-GB"/>
        </w:rPr>
        <w:t>Prerequisites – EKS Cluster with 3x t3.micro Node Group (1 more than previous exercises, node group can be edited) Controller EC2 with kubectl setup</w:t>
      </w:r>
    </w:p>
    <w:p w14:paraId="008CED06" w14:textId="4E25F49F" w:rsidR="007D7518" w:rsidRDefault="007D7518" w:rsidP="007D7518">
      <w:pPr>
        <w:pStyle w:val="BodyText"/>
        <w:rPr>
          <w:lang w:eastAsia="en-GB"/>
        </w:rPr>
      </w:pPr>
      <w:r>
        <w:rPr>
          <w:lang w:eastAsia="en-GB"/>
        </w:rPr>
        <w:t xml:space="preserve">Using prebuilt Python front and backend images saved to DockerHub (Source code available here </w:t>
      </w:r>
      <w:hyperlink r:id="rId8" w:history="1">
        <w:r w:rsidRPr="00AF7C1D">
          <w:rPr>
            <w:rStyle w:val="Hyperlink"/>
            <w:lang w:eastAsia="en-GB"/>
          </w:rPr>
          <w:t>https://gitlab.com/Reece-Elder/devops-pythonfront-back-docker</w:t>
        </w:r>
      </w:hyperlink>
      <w:r>
        <w:rPr>
          <w:lang w:eastAsia="en-GB"/>
        </w:rPr>
        <w:t xml:space="preserve">). ClusterIP used to connect backend to front end and load balancer used to connect open internet to front end. </w:t>
      </w:r>
    </w:p>
    <w:p w14:paraId="1B49A16E" w14:textId="6BC7086F" w:rsidR="002D1207" w:rsidRDefault="002D1207" w:rsidP="007D7518">
      <w:pPr>
        <w:pStyle w:val="BodyText"/>
        <w:rPr>
          <w:lang w:eastAsia="en-GB"/>
        </w:rPr>
      </w:pPr>
      <w:r>
        <w:rPr>
          <w:lang w:eastAsia="en-GB"/>
        </w:rPr>
        <w:t>Create a frontend.yaml and backend.yaml, within the frontend and backend the image to be used for the pod will be reeceqa/python-frontend and reeceqa/python-backend respectively.</w:t>
      </w:r>
    </w:p>
    <w:p w14:paraId="4D9B759F" w14:textId="23EFABD3" w:rsidR="002D1207" w:rsidRDefault="002D1207" w:rsidP="002D1207">
      <w:pPr>
        <w:pStyle w:val="Subtitle"/>
        <w:rPr>
          <w:lang w:eastAsia="en-GB"/>
        </w:rPr>
      </w:pPr>
      <w:r>
        <w:rPr>
          <w:lang w:eastAsia="en-GB"/>
        </w:rPr>
        <w:t xml:space="preserve">Frontend </w:t>
      </w:r>
    </w:p>
    <w:p w14:paraId="4CC64341" w14:textId="7514C2FB" w:rsidR="002D1207" w:rsidRDefault="002D1207" w:rsidP="002D1207">
      <w:pPr>
        <w:pStyle w:val="BodyText"/>
        <w:rPr>
          <w:lang w:eastAsia="en-GB"/>
        </w:rPr>
      </w:pPr>
      <w:r>
        <w:rPr>
          <w:lang w:eastAsia="en-GB"/>
        </w:rPr>
        <w:t>Add the following to the frontend.yaml code, you will have to configure the pod based on the nginx pod and source code:</w:t>
      </w:r>
    </w:p>
    <w:p w14:paraId="795614D1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7669906E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Service</w:t>
      </w:r>
    </w:p>
    <w:p w14:paraId="4AD6CB90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D4C3A0A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frontend</w:t>
      </w:r>
    </w:p>
    <w:p w14:paraId="605B6C98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E61F0B1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type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LoadBalancer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</w:t>
      </w:r>
      <w:r w:rsidRPr="002D1207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set the type of Service</w:t>
      </w:r>
    </w:p>
    <w:p w14:paraId="7E5B783C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selector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6209002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frontend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   </w:t>
      </w:r>
      <w:r w:rsidRPr="002D1207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referencing the Pod's label</w:t>
      </w:r>
    </w:p>
    <w:p w14:paraId="7A415A17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ports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82A1B7E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protocol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TCP</w:t>
      </w:r>
    </w:p>
    <w:p w14:paraId="426D836B" w14:textId="77777777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5000</w:t>
      </w:r>
    </w:p>
    <w:p w14:paraId="7E57871E" w14:textId="2722AC04" w:rsid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</w:pP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2D1207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targetPort</w:t>
      </w:r>
      <w:r w:rsidRPr="002D1207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2D1207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2D1207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5000</w:t>
      </w:r>
    </w:p>
    <w:p w14:paraId="782DD2F7" w14:textId="067DD674" w:rsid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---</w:t>
      </w:r>
    </w:p>
    <w:p w14:paraId="2498C6E1" w14:textId="0E0AF85B" w:rsidR="002D1207" w:rsidRPr="002D1207" w:rsidRDefault="002D1207" w:rsidP="002D1207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# Pod config below </w:t>
      </w:r>
    </w:p>
    <w:p w14:paraId="3889100B" w14:textId="3E9E1588" w:rsidR="002D1207" w:rsidRDefault="002D1207" w:rsidP="002D1207">
      <w:pPr>
        <w:pStyle w:val="BodyText"/>
        <w:rPr>
          <w:lang w:eastAsia="en-GB"/>
        </w:rPr>
      </w:pPr>
      <w:r>
        <w:rPr>
          <w:lang w:eastAsia="en-GB"/>
        </w:rPr>
        <w:t>Apply the frontend configuration with `kubectl apply -f frontend.yaml`</w:t>
      </w:r>
    </w:p>
    <w:p w14:paraId="4B8F163B" w14:textId="77777777" w:rsidR="004B01BC" w:rsidRDefault="004B01BC" w:rsidP="004B01BC">
      <w:pPr>
        <w:pStyle w:val="Subtitle"/>
        <w:rPr>
          <w:lang w:eastAsia="en-GB"/>
        </w:rPr>
      </w:pPr>
    </w:p>
    <w:p w14:paraId="51ACE636" w14:textId="20E6A686" w:rsidR="004B01BC" w:rsidRDefault="004B01BC" w:rsidP="004B01BC">
      <w:pPr>
        <w:pStyle w:val="Subtitle"/>
        <w:rPr>
          <w:lang w:eastAsia="en-GB"/>
        </w:rPr>
      </w:pPr>
      <w:r>
        <w:rPr>
          <w:lang w:eastAsia="en-GB"/>
        </w:rPr>
        <w:t>Backend</w:t>
      </w:r>
    </w:p>
    <w:p w14:paraId="3F8C3A96" w14:textId="3CA4C47C" w:rsid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>Add the following to the backend.yaml code, you will have to configure the pod based on the nginx pod and source code.</w:t>
      </w:r>
    </w:p>
    <w:p w14:paraId="4696C47D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20FCCE59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Service</w:t>
      </w:r>
    </w:p>
    <w:p w14:paraId="1D84E52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0E56F0B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backend</w:t>
      </w:r>
    </w:p>
    <w:p w14:paraId="385C77A4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E66910A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type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ClusterIP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   </w:t>
      </w:r>
      <w:r w:rsidRPr="004B01BC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set the type of Service</w:t>
      </w:r>
    </w:p>
    <w:p w14:paraId="4FD70AE4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selector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07C9BA0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backend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     </w:t>
      </w:r>
      <w:r w:rsidRPr="004B01BC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referencing the Pod's label</w:t>
      </w:r>
    </w:p>
    <w:p w14:paraId="60F15E6D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ports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6C05FEE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protocol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TCP</w:t>
      </w:r>
    </w:p>
    <w:p w14:paraId="3D2CE941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port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5001</w:t>
      </w:r>
    </w:p>
    <w:p w14:paraId="7EFD3A80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</w:t>
      </w: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targetPort</w:t>
      </w:r>
      <w:r w:rsidRPr="004B01B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4B01BC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</w:t>
      </w:r>
      <w:r w:rsidRPr="004B01BC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5001</w:t>
      </w:r>
    </w:p>
    <w:p w14:paraId="53BA432D" w14:textId="77777777" w:rsidR="004B01BC" w:rsidRPr="004B01BC" w:rsidRDefault="004B01BC" w:rsidP="004B01B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4B01BC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---</w:t>
      </w:r>
    </w:p>
    <w:p w14:paraId="1ADAD45A" w14:textId="6B12C7A5" w:rsid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>Apply the backend configuration with `kubectl apply -f backend.yaml`</w:t>
      </w:r>
    </w:p>
    <w:p w14:paraId="6F3A949B" w14:textId="30A2D3D2" w:rsidR="004B01BC" w:rsidRDefault="004B01BC" w:rsidP="004B01BC">
      <w:pPr>
        <w:pStyle w:val="Subtitle"/>
        <w:rPr>
          <w:lang w:eastAsia="en-GB"/>
        </w:rPr>
      </w:pPr>
      <w:r>
        <w:rPr>
          <w:lang w:eastAsia="en-GB"/>
        </w:rPr>
        <w:t>Config</w:t>
      </w:r>
    </w:p>
    <w:p w14:paraId="71A4FD79" w14:textId="6FBB0F0C" w:rsid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>After setting the back and front end pods up you can run the following command `kubectl get svc` to get the IP addresses of the Service resources. To access the app you need to enter the LoadBalancer External IP into a browser.</w:t>
      </w:r>
    </w:p>
    <w:p w14:paraId="2826580B" w14:textId="1220125C" w:rsidR="004B01BC" w:rsidRPr="004B01BC" w:rsidRDefault="004B01BC" w:rsidP="004B01BC">
      <w:pPr>
        <w:pStyle w:val="BodyText"/>
        <w:rPr>
          <w:lang w:eastAsia="en-GB"/>
        </w:rPr>
      </w:pPr>
      <w:r>
        <w:rPr>
          <w:lang w:eastAsia="en-GB"/>
        </w:rPr>
        <w:t xml:space="preserve">Troubleshooting: The LoadBalancer External IP may show &lt;pending&gt;, EKS creates load balancer resources and takes a little time to be setup. Check the status of the pods `kubectl describe pod &lt;name&gt;` as well as `kubectl show pods` to check all pods are working and if </w:t>
      </w:r>
      <w:r w:rsidR="0063386B">
        <w:rPr>
          <w:lang w:eastAsia="en-GB"/>
        </w:rPr>
        <w:t>it’s</w:t>
      </w:r>
      <w:r>
        <w:rPr>
          <w:lang w:eastAsia="en-GB"/>
        </w:rPr>
        <w:t xml:space="preserve"> just waiting</w:t>
      </w:r>
    </w:p>
    <w:p w14:paraId="64AF1AF1" w14:textId="5281CF57" w:rsidR="003E5CA8" w:rsidRDefault="003E5CA8">
      <w:pPr>
        <w:rPr>
          <w:rFonts w:ascii="Montserrat" w:hAnsi="Montserrat"/>
          <w:sz w:val="22"/>
          <w:lang w:eastAsia="en-GB"/>
        </w:rPr>
      </w:pPr>
      <w:r>
        <w:rPr>
          <w:lang w:eastAsia="en-GB"/>
        </w:rPr>
        <w:br w:type="page"/>
      </w:r>
    </w:p>
    <w:p w14:paraId="58FC29DA" w14:textId="7003E77C" w:rsidR="004B01BC" w:rsidRDefault="003E5CA8" w:rsidP="003E5CA8">
      <w:pPr>
        <w:pStyle w:val="Title"/>
        <w:rPr>
          <w:lang w:eastAsia="en-GB"/>
        </w:rPr>
      </w:pPr>
      <w:r>
        <w:rPr>
          <w:lang w:eastAsia="en-GB"/>
        </w:rPr>
        <w:lastRenderedPageBreak/>
        <w:t>Lab 5 – Kubernetes Deployments</w:t>
      </w:r>
    </w:p>
    <w:p w14:paraId="60D47CDE" w14:textId="4772D7BB" w:rsidR="003E5CA8" w:rsidRDefault="003E5CA8" w:rsidP="003E5CA8">
      <w:pPr>
        <w:pStyle w:val="Subtitle"/>
        <w:rPr>
          <w:lang w:eastAsia="en-GB"/>
        </w:rPr>
      </w:pPr>
      <w:r>
        <w:rPr>
          <w:lang w:eastAsia="en-GB"/>
        </w:rPr>
        <w:t>Task</w:t>
      </w:r>
      <w:r w:rsidR="0091407A">
        <w:rPr>
          <w:lang w:eastAsia="en-GB"/>
        </w:rPr>
        <w:t xml:space="preserve"> 1</w:t>
      </w:r>
      <w:r>
        <w:rPr>
          <w:lang w:eastAsia="en-GB"/>
        </w:rPr>
        <w:t xml:space="preserve"> – Create Deployment of nginx pods</w:t>
      </w:r>
    </w:p>
    <w:p w14:paraId="6EE40991" w14:textId="77777777" w:rsidR="003E5CA8" w:rsidRDefault="003E5CA8" w:rsidP="003E5CA8">
      <w:pPr>
        <w:pStyle w:val="BodyText"/>
        <w:rPr>
          <w:lang w:eastAsia="en-GB"/>
        </w:rPr>
      </w:pPr>
      <w:r>
        <w:rPr>
          <w:lang w:eastAsia="en-GB"/>
        </w:rPr>
        <w:t>Prerequisites – EKS Cluster with 3x t3.micro Node Group (1 more than previous exercises, node group can be edited) Controller EC2 with kubectl setup</w:t>
      </w:r>
    </w:p>
    <w:p w14:paraId="5E89FE0C" w14:textId="64111A19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 xml:space="preserve">Create a file called deployment-nginx.yaml in a new directory and add the following: </w:t>
      </w:r>
    </w:p>
    <w:p w14:paraId="60DF4CAA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apps/v1</w:t>
      </w:r>
    </w:p>
    <w:p w14:paraId="718D1270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deployment</w:t>
      </w:r>
    </w:p>
    <w:p w14:paraId="4C09361E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86DF83D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4DD8FFB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8D81616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34D3F959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3119D61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replicas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4</w:t>
      </w:r>
    </w:p>
    <w:p w14:paraId="15CF681C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selector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50D9B3CB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matchLabels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AD3405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       </w:t>
      </w:r>
      <w:r w:rsidRPr="003E5CA8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must be the same value as the label in the template</w:t>
      </w:r>
    </w:p>
    <w:p w14:paraId="25595D3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strategy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705B0077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rollingUpdate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FFD0E16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maxSurge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25%</w:t>
      </w:r>
    </w:p>
    <w:p w14:paraId="0AB0538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maxUnavailable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25%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    </w:t>
      </w:r>
    </w:p>
    <w:p w14:paraId="29823F36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template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04BFBF2E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4B1602E7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267A44CA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app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     </w:t>
      </w:r>
      <w:r w:rsidRPr="003E5CA8">
        <w:rPr>
          <w:rFonts w:ascii="Consolas" w:eastAsia="Times New Roman" w:hAnsi="Consolas" w:cs="Times New Roman"/>
          <w:i/>
          <w:iCs/>
          <w:noProof/>
          <w:color w:val="B362FF"/>
          <w:sz w:val="21"/>
          <w:szCs w:val="21"/>
          <w:lang w:eastAsia="en-GB"/>
        </w:rPr>
        <w:t># this label is assigned to each pod in the set</w:t>
      </w:r>
    </w:p>
    <w:p w14:paraId="3BADD04D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spec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161CE86D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containers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6E0D57E4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-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</w:t>
      </w:r>
    </w:p>
    <w:p w14:paraId="10F1ABCF" w14:textId="77777777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    </w:t>
      </w:r>
      <w:r w:rsidRPr="003E5CA8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image</w:t>
      </w:r>
      <w:r w:rsidRPr="003E5CA8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3E5CA8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3E5CA8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nginx:alpine</w:t>
      </w:r>
    </w:p>
    <w:p w14:paraId="7F231303" w14:textId="43382D4D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>This .yaml creates a deployment of 4 replicas of the nginx pod created earlier.</w:t>
      </w:r>
    </w:p>
    <w:p w14:paraId="5D2EBFCF" w14:textId="6C9190F1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>To run the deployment use `kubectl apply -f nginx-deployment.yaml`</w:t>
      </w:r>
    </w:p>
    <w:p w14:paraId="27726836" w14:textId="09ACB986" w:rsidR="003E5CA8" w:rsidRDefault="003E5CA8" w:rsidP="003E5CA8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 xml:space="preserve">To change the number of replicas use the below: </w:t>
      </w:r>
    </w:p>
    <w:p w14:paraId="2285E3C8" w14:textId="630BF8FB" w:rsidR="003E5CA8" w:rsidRPr="003E5CA8" w:rsidRDefault="003E5CA8" w:rsidP="003E5CA8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5CA8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kubectl scale deployment/nginx-deployment --replicas=</w:t>
      </w:r>
      <w:r w:rsidR="0091407A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5</w:t>
      </w:r>
    </w:p>
    <w:p w14:paraId="425607CC" w14:textId="391C677B" w:rsidR="003E5CA8" w:rsidRDefault="0091407A" w:rsidP="0091407A">
      <w:pPr>
        <w:pStyle w:val="BodyText"/>
        <w:numPr>
          <w:ilvl w:val="0"/>
          <w:numId w:val="39"/>
        </w:numPr>
        <w:rPr>
          <w:lang w:eastAsia="en-GB"/>
        </w:rPr>
      </w:pPr>
      <w:r>
        <w:rPr>
          <w:lang w:eastAsia="en-GB"/>
        </w:rPr>
        <w:t>We can update the images using the rolling update function with the below:</w:t>
      </w:r>
    </w:p>
    <w:p w14:paraId="28AAA1A1" w14:textId="796E4F36" w:rsidR="0091407A" w:rsidRDefault="0091407A" w:rsidP="0091407A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</w:pPr>
      <w:r w:rsidRPr="0091407A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kubectl set image deployment/nginx nginx=nginx:latest</w:t>
      </w:r>
    </w:p>
    <w:p w14:paraId="17E1CA00" w14:textId="1BCAFD06" w:rsidR="0091407A" w:rsidRDefault="0091407A" w:rsidP="0091407A">
      <w:pPr>
        <w:pStyle w:val="BodyText"/>
        <w:rPr>
          <w:lang w:eastAsia="en-GB"/>
        </w:rPr>
      </w:pPr>
      <w:r>
        <w:rPr>
          <w:lang w:eastAsia="en-GB"/>
        </w:rPr>
        <w:t>We won’t see any change in the code with this update, but it should be working.</w:t>
      </w:r>
    </w:p>
    <w:p w14:paraId="55598BB9" w14:textId="1680BC8C" w:rsidR="0091407A" w:rsidRDefault="0091407A" w:rsidP="005B5517">
      <w:pPr>
        <w:pStyle w:val="Subtitle"/>
        <w:rPr>
          <w:lang w:eastAsia="en-GB"/>
        </w:rPr>
      </w:pPr>
      <w:r>
        <w:rPr>
          <w:lang w:eastAsia="en-GB"/>
        </w:rPr>
        <w:lastRenderedPageBreak/>
        <w:t xml:space="preserve">Task 2 – Deploy Python front and backend using </w:t>
      </w:r>
      <w:r w:rsidR="005B5517">
        <w:rPr>
          <w:lang w:eastAsia="en-GB"/>
        </w:rPr>
        <w:t>deployment</w:t>
      </w:r>
    </w:p>
    <w:p w14:paraId="1234B3BE" w14:textId="77777777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>Prerequisites – EKS Cluster with 3x t3.micro Node Group (1 more than previous exercises, node group can be edited) Controller EC2 with kubectl setup</w:t>
      </w:r>
    </w:p>
    <w:p w14:paraId="63CE08CB" w14:textId="7C75583C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 xml:space="preserve">Deploy the python front and backend flask app docker images from Lab 4 using a deployment of 2 front and backend pods. </w:t>
      </w:r>
    </w:p>
    <w:p w14:paraId="3CC6E49E" w14:textId="0D55F68F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 xml:space="preserve">Use the RollingUpdate to change the front end image to reeceqa/python-frontend-purple. If configured properly there should be no down time between building a new pod and the background won’t be purple immediately when accessing the browser. </w:t>
      </w:r>
    </w:p>
    <w:p w14:paraId="35E0856C" w14:textId="1D437D73" w:rsidR="005B5517" w:rsidRDefault="005B5517" w:rsidP="005B5517">
      <w:pPr>
        <w:pStyle w:val="BodyText"/>
        <w:rPr>
          <w:lang w:eastAsia="en-GB"/>
        </w:rPr>
      </w:pPr>
      <w:r>
        <w:rPr>
          <w:lang w:eastAsia="en-GB"/>
        </w:rPr>
        <w:t xml:space="preserve">Stretch goal – Deploy Task 1 and 2 from </w:t>
      </w:r>
      <w:hyperlink r:id="rId9" w:history="1">
        <w:r w:rsidRPr="00AF7C1D">
          <w:rPr>
            <w:rStyle w:val="Hyperlink"/>
            <w:lang w:eastAsia="en-GB"/>
          </w:rPr>
          <w:t>https://gitlab.com/Reece-Elder/dockerfileexercise</w:t>
        </w:r>
      </w:hyperlink>
      <w:r>
        <w:rPr>
          <w:lang w:eastAsia="en-GB"/>
        </w:rPr>
        <w:t xml:space="preserve"> as a Deployment of pods</w:t>
      </w:r>
      <w:r w:rsidR="00FC6C18">
        <w:rPr>
          <w:lang w:eastAsia="en-GB"/>
        </w:rPr>
        <w:t>.</w:t>
      </w:r>
    </w:p>
    <w:p w14:paraId="2A370B1D" w14:textId="77777777" w:rsidR="005451CA" w:rsidRDefault="005451CA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lang w:eastAsia="en-GB"/>
        </w:rPr>
        <w:br w:type="page"/>
      </w:r>
    </w:p>
    <w:p w14:paraId="41305495" w14:textId="73554B4F" w:rsidR="00FC6C18" w:rsidRDefault="00483235" w:rsidP="00483235">
      <w:pPr>
        <w:pStyle w:val="Title"/>
        <w:rPr>
          <w:lang w:eastAsia="en-GB"/>
        </w:rPr>
      </w:pPr>
      <w:r>
        <w:rPr>
          <w:lang w:eastAsia="en-GB"/>
        </w:rPr>
        <w:lastRenderedPageBreak/>
        <w:t>Lab 6 – Namespaces</w:t>
      </w:r>
    </w:p>
    <w:p w14:paraId="7A73C571" w14:textId="33BB5664" w:rsidR="00483235" w:rsidRDefault="00483235" w:rsidP="00483235">
      <w:pPr>
        <w:pStyle w:val="BodyText"/>
        <w:rPr>
          <w:lang w:eastAsia="en-GB"/>
        </w:rPr>
      </w:pPr>
      <w:r>
        <w:rPr>
          <w:lang w:eastAsia="en-GB"/>
        </w:rPr>
        <w:t xml:space="preserve">Task – Configure deployments using new namespaces and </w:t>
      </w:r>
      <w:r w:rsidR="00F674EB">
        <w:rPr>
          <w:lang w:eastAsia="en-GB"/>
        </w:rPr>
        <w:t>deleting resources via namespace</w:t>
      </w:r>
    </w:p>
    <w:p w14:paraId="298BE9B2" w14:textId="5402BABE" w:rsidR="00F674EB" w:rsidRDefault="00F674EB" w:rsidP="00F674EB">
      <w:pPr>
        <w:pStyle w:val="BodyText"/>
        <w:rPr>
          <w:lang w:eastAsia="en-GB"/>
        </w:rPr>
      </w:pPr>
      <w:r>
        <w:rPr>
          <w:lang w:eastAsia="en-GB"/>
        </w:rPr>
        <w:t>Prerequisites – EKS Cluster with 3x t3.micro Node Group (1 more than previous exercises, node group can be edited) Controller EC2 with kubectl setup</w:t>
      </w:r>
    </w:p>
    <w:p w14:paraId="07C2EB03" w14:textId="0D94E7BA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 xml:space="preserve">Access all current Namespaces with `kubectl get ns` </w:t>
      </w:r>
    </w:p>
    <w:p w14:paraId="248A9593" w14:textId="2DBFE26E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Create a new namespace `kubectl create ns dev-cli`</w:t>
      </w:r>
    </w:p>
    <w:p w14:paraId="355E5427" w14:textId="51699B82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Create a file called namespace.yaml that contains the following</w:t>
      </w:r>
      <w:r w:rsidR="005451CA">
        <w:rPr>
          <w:lang w:eastAsia="en-GB"/>
        </w:rPr>
        <w:t xml:space="preserve"> and then apply it as normal</w:t>
      </w:r>
    </w:p>
    <w:p w14:paraId="4A22CA4E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kind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Namespace</w:t>
      </w:r>
    </w:p>
    <w:p w14:paraId="33B7E7FB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apiVersion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v1</w:t>
      </w:r>
    </w:p>
    <w:p w14:paraId="314B5343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metadata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1C60B54" w14:textId="048284F8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dev</w:t>
      </w:r>
      <w:r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-manifest</w:t>
      </w:r>
    </w:p>
    <w:p w14:paraId="15AD7521" w14:textId="77777777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</w:t>
      </w: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labels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</w:p>
    <w:p w14:paraId="3A731DC6" w14:textId="108681B4" w:rsidR="00F674EB" w:rsidRPr="00F674EB" w:rsidRDefault="00F674EB" w:rsidP="00F674EB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 w:rsidRPr="00F674EB">
        <w:rPr>
          <w:rFonts w:ascii="Consolas" w:eastAsia="Times New Roman" w:hAnsi="Consolas" w:cs="Times New Roman"/>
          <w:noProof/>
          <w:color w:val="FAD000"/>
          <w:sz w:val="21"/>
          <w:szCs w:val="21"/>
          <w:lang w:eastAsia="en-GB"/>
        </w:rPr>
        <w:t>name</w:t>
      </w:r>
      <w:r w:rsidRPr="00F674EB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:</w:t>
      </w:r>
      <w:r w:rsidRPr="00F674EB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F674EB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dev</w:t>
      </w:r>
      <w:r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-manifest</w:t>
      </w:r>
    </w:p>
    <w:p w14:paraId="70E3283D" w14:textId="55A93598" w:rsidR="00F674EB" w:rsidRDefault="00F674EB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 xml:space="preserve">Create </w:t>
      </w:r>
      <w:r w:rsidR="005451CA">
        <w:rPr>
          <w:lang w:eastAsia="en-GB"/>
        </w:rPr>
        <w:t>an</w:t>
      </w:r>
      <w:r>
        <w:rPr>
          <w:lang w:eastAsia="en-GB"/>
        </w:rPr>
        <w:t xml:space="preserve"> nginx manifest yaml file as normal </w:t>
      </w:r>
      <w:r w:rsidR="005451CA">
        <w:rPr>
          <w:lang w:eastAsia="en-GB"/>
        </w:rPr>
        <w:t>but within the `metadata` add the key value pair `namespace: dev-cli`</w:t>
      </w:r>
    </w:p>
    <w:p w14:paraId="5779E368" w14:textId="455C9619" w:rsidR="005451CA" w:rsidRDefault="005451CA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Create a 2</w:t>
      </w:r>
      <w:r w:rsidRPr="005451CA">
        <w:rPr>
          <w:vertAlign w:val="superscript"/>
          <w:lang w:eastAsia="en-GB"/>
        </w:rPr>
        <w:t>nd</w:t>
      </w:r>
      <w:r>
        <w:rPr>
          <w:lang w:eastAsia="en-GB"/>
        </w:rPr>
        <w:t xml:space="preserve"> nginx manifest with the namespace being dev-manifest</w:t>
      </w:r>
    </w:p>
    <w:p w14:paraId="0BF70F82" w14:textId="02F80DED" w:rsidR="005451CA" w:rsidRDefault="005451CA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Apply the nginx manifests and view the pods</w:t>
      </w:r>
    </w:p>
    <w:p w14:paraId="013AFD2A" w14:textId="6889925D" w:rsidR="005451CA" w:rsidRDefault="005451CA" w:rsidP="00F674EB">
      <w:pPr>
        <w:pStyle w:val="BodyText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 xml:space="preserve">Delete a namespace with `kubectl delete ns dev-cli` and see how this deletes all resources associated with this namespace. A quick and simple way to remove all resources (but is very </w:t>
      </w:r>
      <w:r w:rsidR="0063386B">
        <w:rPr>
          <w:lang w:eastAsia="en-GB"/>
        </w:rPr>
        <w:t>destructive</w:t>
      </w:r>
      <w:r>
        <w:rPr>
          <w:lang w:eastAsia="en-GB"/>
        </w:rPr>
        <w:t xml:space="preserve">) </w:t>
      </w:r>
    </w:p>
    <w:p w14:paraId="34EE003D" w14:textId="77777777" w:rsidR="00F674EB" w:rsidRDefault="00F674EB" w:rsidP="00483235">
      <w:pPr>
        <w:pStyle w:val="BodyText"/>
        <w:rPr>
          <w:lang w:eastAsia="en-GB"/>
        </w:rPr>
      </w:pPr>
    </w:p>
    <w:p w14:paraId="77B634E8" w14:textId="77777777" w:rsidR="00F674EB" w:rsidRDefault="00F674EB" w:rsidP="00483235">
      <w:pPr>
        <w:pStyle w:val="BodyText"/>
        <w:rPr>
          <w:lang w:eastAsia="en-GB"/>
        </w:rPr>
      </w:pPr>
    </w:p>
    <w:p w14:paraId="2B88CF6E" w14:textId="77777777" w:rsidR="00F674EB" w:rsidRPr="00483235" w:rsidRDefault="00F674EB" w:rsidP="00483235">
      <w:pPr>
        <w:pStyle w:val="BodyText"/>
        <w:rPr>
          <w:lang w:eastAsia="en-GB"/>
        </w:rPr>
      </w:pPr>
    </w:p>
    <w:p w14:paraId="58CB3FEF" w14:textId="77777777" w:rsidR="00483235" w:rsidRPr="00483235" w:rsidRDefault="00483235" w:rsidP="00483235">
      <w:pPr>
        <w:pStyle w:val="BodyText"/>
        <w:rPr>
          <w:lang w:eastAsia="en-GB"/>
        </w:rPr>
      </w:pPr>
    </w:p>
    <w:sectPr w:rsidR="00483235" w:rsidRPr="00483235" w:rsidSect="00562E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2FC8" w14:textId="77777777" w:rsidR="001E269B" w:rsidRDefault="001E269B">
      <w:pPr>
        <w:spacing w:after="0"/>
      </w:pPr>
      <w:r>
        <w:separator/>
      </w:r>
    </w:p>
  </w:endnote>
  <w:endnote w:type="continuationSeparator" w:id="0">
    <w:p w14:paraId="134A3441" w14:textId="77777777" w:rsidR="001E269B" w:rsidRDefault="001E26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52E5" w14:textId="77777777" w:rsidR="001E269B" w:rsidRDefault="001E269B">
      <w:r>
        <w:separator/>
      </w:r>
    </w:p>
  </w:footnote>
  <w:footnote w:type="continuationSeparator" w:id="0">
    <w:p w14:paraId="72613E97" w14:textId="77777777" w:rsidR="001E269B" w:rsidRDefault="001E2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0B7A64"/>
    <w:multiLevelType w:val="hybridMultilevel"/>
    <w:tmpl w:val="2636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5158"/>
    <w:multiLevelType w:val="hybridMultilevel"/>
    <w:tmpl w:val="C34A8CF2"/>
    <w:lvl w:ilvl="0" w:tplc="890C1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3342E"/>
    <w:multiLevelType w:val="hybridMultilevel"/>
    <w:tmpl w:val="265E3D22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022ED"/>
    <w:multiLevelType w:val="hybridMultilevel"/>
    <w:tmpl w:val="5172E532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94593"/>
    <w:multiLevelType w:val="hybridMultilevel"/>
    <w:tmpl w:val="9102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B1603"/>
    <w:multiLevelType w:val="hybridMultilevel"/>
    <w:tmpl w:val="6BF4EB88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71F82"/>
    <w:multiLevelType w:val="hybridMultilevel"/>
    <w:tmpl w:val="7D8034AC"/>
    <w:lvl w:ilvl="0" w:tplc="2CAC1B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4287F"/>
    <w:multiLevelType w:val="hybridMultilevel"/>
    <w:tmpl w:val="A13C190E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34992"/>
    <w:multiLevelType w:val="hybridMultilevel"/>
    <w:tmpl w:val="BD4CA29A"/>
    <w:lvl w:ilvl="0" w:tplc="2092C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AC5318"/>
    <w:multiLevelType w:val="hybridMultilevel"/>
    <w:tmpl w:val="06C28E96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E9021A"/>
    <w:multiLevelType w:val="hybridMultilevel"/>
    <w:tmpl w:val="741CF714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A44DC2"/>
    <w:multiLevelType w:val="hybridMultilevel"/>
    <w:tmpl w:val="0478A7B0"/>
    <w:lvl w:ilvl="0" w:tplc="002024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F421C"/>
    <w:multiLevelType w:val="hybridMultilevel"/>
    <w:tmpl w:val="D8E463DA"/>
    <w:lvl w:ilvl="0" w:tplc="4620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4657F"/>
    <w:multiLevelType w:val="hybridMultilevel"/>
    <w:tmpl w:val="6F9E5A4E"/>
    <w:lvl w:ilvl="0" w:tplc="FE720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FB0631"/>
    <w:multiLevelType w:val="hybridMultilevel"/>
    <w:tmpl w:val="931E5DFE"/>
    <w:lvl w:ilvl="0" w:tplc="FD2636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370F1"/>
    <w:multiLevelType w:val="hybridMultilevel"/>
    <w:tmpl w:val="47AC1A4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B66D8"/>
    <w:multiLevelType w:val="hybridMultilevel"/>
    <w:tmpl w:val="B4EEADC6"/>
    <w:lvl w:ilvl="0" w:tplc="4E4C2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4CE5383"/>
    <w:multiLevelType w:val="hybridMultilevel"/>
    <w:tmpl w:val="D8C20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D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B460942"/>
    <w:multiLevelType w:val="hybridMultilevel"/>
    <w:tmpl w:val="4268E26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24"/>
  </w:num>
  <w:num w:numId="3" w16cid:durableId="112602472">
    <w:abstractNumId w:val="36"/>
  </w:num>
  <w:num w:numId="4" w16cid:durableId="256983630">
    <w:abstractNumId w:val="38"/>
  </w:num>
  <w:num w:numId="5" w16cid:durableId="1309358066">
    <w:abstractNumId w:val="15"/>
  </w:num>
  <w:num w:numId="6" w16cid:durableId="470636124">
    <w:abstractNumId w:val="34"/>
  </w:num>
  <w:num w:numId="7" w16cid:durableId="245723654">
    <w:abstractNumId w:val="19"/>
  </w:num>
  <w:num w:numId="8" w16cid:durableId="353729221">
    <w:abstractNumId w:val="27"/>
  </w:num>
  <w:num w:numId="9" w16cid:durableId="1258370245">
    <w:abstractNumId w:val="32"/>
  </w:num>
  <w:num w:numId="10" w16cid:durableId="693388276">
    <w:abstractNumId w:val="23"/>
  </w:num>
  <w:num w:numId="11" w16cid:durableId="1188451513">
    <w:abstractNumId w:val="35"/>
  </w:num>
  <w:num w:numId="12" w16cid:durableId="380977574">
    <w:abstractNumId w:val="4"/>
  </w:num>
  <w:num w:numId="13" w16cid:durableId="462964138">
    <w:abstractNumId w:val="17"/>
  </w:num>
  <w:num w:numId="14" w16cid:durableId="1061828190">
    <w:abstractNumId w:val="39"/>
  </w:num>
  <w:num w:numId="15" w16cid:durableId="736441538">
    <w:abstractNumId w:val="25"/>
  </w:num>
  <w:num w:numId="16" w16cid:durableId="2033652864">
    <w:abstractNumId w:val="14"/>
  </w:num>
  <w:num w:numId="17" w16cid:durableId="1876040277">
    <w:abstractNumId w:val="10"/>
  </w:num>
  <w:num w:numId="18" w16cid:durableId="1589117027">
    <w:abstractNumId w:val="9"/>
  </w:num>
  <w:num w:numId="19" w16cid:durableId="1260144896">
    <w:abstractNumId w:val="5"/>
  </w:num>
  <w:num w:numId="20" w16cid:durableId="971246832">
    <w:abstractNumId w:val="29"/>
  </w:num>
  <w:num w:numId="21" w16cid:durableId="358160904">
    <w:abstractNumId w:val="26"/>
  </w:num>
  <w:num w:numId="22" w16cid:durableId="1990552599">
    <w:abstractNumId w:val="22"/>
  </w:num>
  <w:num w:numId="23" w16cid:durableId="1659336415">
    <w:abstractNumId w:val="21"/>
  </w:num>
  <w:num w:numId="24" w16cid:durableId="933324060">
    <w:abstractNumId w:val="37"/>
  </w:num>
  <w:num w:numId="25" w16cid:durableId="343437401">
    <w:abstractNumId w:val="12"/>
  </w:num>
  <w:num w:numId="26" w16cid:durableId="1774284387">
    <w:abstractNumId w:val="30"/>
  </w:num>
  <w:num w:numId="27" w16cid:durableId="1800107817">
    <w:abstractNumId w:val="8"/>
  </w:num>
  <w:num w:numId="28" w16cid:durableId="1862356196">
    <w:abstractNumId w:val="1"/>
  </w:num>
  <w:num w:numId="29" w16cid:durableId="108086143">
    <w:abstractNumId w:val="18"/>
  </w:num>
  <w:num w:numId="30" w16cid:durableId="191261177">
    <w:abstractNumId w:val="16"/>
  </w:num>
  <w:num w:numId="31" w16cid:durableId="662123196">
    <w:abstractNumId w:val="3"/>
  </w:num>
  <w:num w:numId="32" w16cid:durableId="164326086">
    <w:abstractNumId w:val="33"/>
  </w:num>
  <w:num w:numId="33" w16cid:durableId="769399913">
    <w:abstractNumId w:val="6"/>
  </w:num>
  <w:num w:numId="34" w16cid:durableId="82651549">
    <w:abstractNumId w:val="7"/>
  </w:num>
  <w:num w:numId="35" w16cid:durableId="1422677859">
    <w:abstractNumId w:val="31"/>
  </w:num>
  <w:num w:numId="36" w16cid:durableId="2060012063">
    <w:abstractNumId w:val="2"/>
  </w:num>
  <w:num w:numId="37" w16cid:durableId="473717049">
    <w:abstractNumId w:val="11"/>
  </w:num>
  <w:num w:numId="38" w16cid:durableId="1427114774">
    <w:abstractNumId w:val="28"/>
  </w:num>
  <w:num w:numId="39" w16cid:durableId="756363680">
    <w:abstractNumId w:val="13"/>
  </w:num>
  <w:num w:numId="40" w16cid:durableId="1787461276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012FC"/>
    <w:rsid w:val="00011C8B"/>
    <w:rsid w:val="00075CF3"/>
    <w:rsid w:val="000948C3"/>
    <w:rsid w:val="000A3173"/>
    <w:rsid w:val="000B50AA"/>
    <w:rsid w:val="000B6CA1"/>
    <w:rsid w:val="000B750F"/>
    <w:rsid w:val="000D1295"/>
    <w:rsid w:val="000D41B2"/>
    <w:rsid w:val="00124476"/>
    <w:rsid w:val="00127387"/>
    <w:rsid w:val="0015281C"/>
    <w:rsid w:val="0018649C"/>
    <w:rsid w:val="001A6AF2"/>
    <w:rsid w:val="001B3718"/>
    <w:rsid w:val="001C77E5"/>
    <w:rsid w:val="001E269B"/>
    <w:rsid w:val="00200152"/>
    <w:rsid w:val="00200A4B"/>
    <w:rsid w:val="00212177"/>
    <w:rsid w:val="00247139"/>
    <w:rsid w:val="00267E20"/>
    <w:rsid w:val="002907B7"/>
    <w:rsid w:val="00292D17"/>
    <w:rsid w:val="002978F6"/>
    <w:rsid w:val="00297CFB"/>
    <w:rsid w:val="002A248C"/>
    <w:rsid w:val="002D1207"/>
    <w:rsid w:val="002F5992"/>
    <w:rsid w:val="00331108"/>
    <w:rsid w:val="003475B9"/>
    <w:rsid w:val="00353701"/>
    <w:rsid w:val="0035739A"/>
    <w:rsid w:val="00386387"/>
    <w:rsid w:val="003E3A8D"/>
    <w:rsid w:val="003E5CA8"/>
    <w:rsid w:val="00412D3C"/>
    <w:rsid w:val="00442D2D"/>
    <w:rsid w:val="00446522"/>
    <w:rsid w:val="00466F26"/>
    <w:rsid w:val="00483235"/>
    <w:rsid w:val="004B01BC"/>
    <w:rsid w:val="004E29B3"/>
    <w:rsid w:val="004E5F31"/>
    <w:rsid w:val="0051351F"/>
    <w:rsid w:val="0052321F"/>
    <w:rsid w:val="005451CA"/>
    <w:rsid w:val="005607FD"/>
    <w:rsid w:val="00562E15"/>
    <w:rsid w:val="00582EDA"/>
    <w:rsid w:val="00590D07"/>
    <w:rsid w:val="005A105C"/>
    <w:rsid w:val="005B1DCF"/>
    <w:rsid w:val="005B293B"/>
    <w:rsid w:val="005B5517"/>
    <w:rsid w:val="005D1167"/>
    <w:rsid w:val="005D29A9"/>
    <w:rsid w:val="005D4D28"/>
    <w:rsid w:val="0061645B"/>
    <w:rsid w:val="006223FD"/>
    <w:rsid w:val="00623EED"/>
    <w:rsid w:val="0063386B"/>
    <w:rsid w:val="00635C63"/>
    <w:rsid w:val="00637938"/>
    <w:rsid w:val="00671F5D"/>
    <w:rsid w:val="00677357"/>
    <w:rsid w:val="006A43B0"/>
    <w:rsid w:val="006D067E"/>
    <w:rsid w:val="007046EC"/>
    <w:rsid w:val="00737AEF"/>
    <w:rsid w:val="00772A52"/>
    <w:rsid w:val="007738D7"/>
    <w:rsid w:val="007739D4"/>
    <w:rsid w:val="00784D58"/>
    <w:rsid w:val="007A4F21"/>
    <w:rsid w:val="007A51E8"/>
    <w:rsid w:val="007B30BA"/>
    <w:rsid w:val="007D7518"/>
    <w:rsid w:val="007E0038"/>
    <w:rsid w:val="007F1325"/>
    <w:rsid w:val="00807DA1"/>
    <w:rsid w:val="008B74C6"/>
    <w:rsid w:val="008D6863"/>
    <w:rsid w:val="00900ECF"/>
    <w:rsid w:val="0091407A"/>
    <w:rsid w:val="00915B70"/>
    <w:rsid w:val="009172BE"/>
    <w:rsid w:val="00990953"/>
    <w:rsid w:val="00996324"/>
    <w:rsid w:val="009A6D2D"/>
    <w:rsid w:val="009C68CD"/>
    <w:rsid w:val="009D2C7C"/>
    <w:rsid w:val="00A00CE3"/>
    <w:rsid w:val="00A853B2"/>
    <w:rsid w:val="00B3281F"/>
    <w:rsid w:val="00B73C3A"/>
    <w:rsid w:val="00B86B75"/>
    <w:rsid w:val="00B94E40"/>
    <w:rsid w:val="00BB2B53"/>
    <w:rsid w:val="00BC48D5"/>
    <w:rsid w:val="00C1390C"/>
    <w:rsid w:val="00C2321B"/>
    <w:rsid w:val="00C36279"/>
    <w:rsid w:val="00C57A45"/>
    <w:rsid w:val="00C82EBE"/>
    <w:rsid w:val="00CB08A7"/>
    <w:rsid w:val="00CF3B79"/>
    <w:rsid w:val="00D2443B"/>
    <w:rsid w:val="00D35B6E"/>
    <w:rsid w:val="00D91504"/>
    <w:rsid w:val="00DA19C6"/>
    <w:rsid w:val="00DF41D4"/>
    <w:rsid w:val="00E227A3"/>
    <w:rsid w:val="00E315A3"/>
    <w:rsid w:val="00E377B6"/>
    <w:rsid w:val="00E644E4"/>
    <w:rsid w:val="00E766DC"/>
    <w:rsid w:val="00F57C43"/>
    <w:rsid w:val="00F674EB"/>
    <w:rsid w:val="00F72663"/>
    <w:rsid w:val="00FC41E7"/>
    <w:rsid w:val="00FC6C18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Reece-Elder/devops-pythonfront-back-do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lab.com/Reece-Elder/dockerfileexercis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AF83-B075-40E0-99BA-31B84862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2177</TotalTime>
  <Pages>1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30</cp:revision>
  <cp:lastPrinted>2021-05-26T11:10:00Z</cp:lastPrinted>
  <dcterms:created xsi:type="dcterms:W3CDTF">2022-07-28T15:51:00Z</dcterms:created>
  <dcterms:modified xsi:type="dcterms:W3CDTF">2022-10-04T15:33:00Z</dcterms:modified>
</cp:coreProperties>
</file>