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2F45" w14:textId="37F3D0BE" w:rsidR="000B50AA" w:rsidRDefault="00DF41D4" w:rsidP="00200152">
      <w:pPr>
        <w:pStyle w:val="Title"/>
      </w:pPr>
      <w:bookmarkStart w:id="0" w:name="git-in-5-minutes---concrete-practice"/>
      <w:r>
        <w:t xml:space="preserve">Lab </w:t>
      </w:r>
      <w:r w:rsidR="006223FD">
        <w:t>1</w:t>
      </w:r>
      <w:r>
        <w:t xml:space="preserve"> – </w:t>
      </w:r>
      <w:r w:rsidR="006223FD">
        <w:t>Docker</w:t>
      </w:r>
      <w:r>
        <w:t xml:space="preserve"> intro</w:t>
      </w:r>
    </w:p>
    <w:p w14:paraId="715299DA" w14:textId="1AF853FA" w:rsidR="00DF41D4" w:rsidRPr="00DF41D4" w:rsidRDefault="00DF41D4" w:rsidP="00DF41D4">
      <w:pPr>
        <w:pStyle w:val="Subtitle"/>
      </w:pPr>
      <w:r>
        <w:t xml:space="preserve">Task – Install and setup </w:t>
      </w:r>
      <w:r w:rsidR="006223FD">
        <w:t>Docker</w:t>
      </w:r>
    </w:p>
    <w:bookmarkEnd w:id="0"/>
    <w:p w14:paraId="79D4F375" w14:textId="00F1176F" w:rsidR="00DF41D4" w:rsidRDefault="00DF41D4" w:rsidP="00DF41D4">
      <w:pPr>
        <w:pStyle w:val="BodyText"/>
      </w:pPr>
      <w:r>
        <w:t>Prerequisite – EC2 (t2.micro) with ports 22 and 80 open to the internet.</w:t>
      </w:r>
    </w:p>
    <w:p w14:paraId="0414EBF7" w14:textId="13D6B88F" w:rsidR="00DF41D4" w:rsidRDefault="00DF41D4" w:rsidP="00DF41D4">
      <w:pPr>
        <w:pStyle w:val="BodyText"/>
        <w:numPr>
          <w:ilvl w:val="0"/>
          <w:numId w:val="15"/>
        </w:numPr>
      </w:pPr>
      <w:r>
        <w:t>SSH connect to your EC2 you have generated</w:t>
      </w:r>
    </w:p>
    <w:p w14:paraId="2F73147A" w14:textId="56B59001" w:rsidR="00DF41D4" w:rsidRDefault="00DF41D4" w:rsidP="00DF41D4">
      <w:pPr>
        <w:pStyle w:val="BodyText"/>
        <w:numPr>
          <w:ilvl w:val="0"/>
          <w:numId w:val="15"/>
        </w:numPr>
      </w:pPr>
      <w:r>
        <w:t>Run the following commands within the EC2</w:t>
      </w:r>
    </w:p>
    <w:p w14:paraId="4CD753A3" w14:textId="77777777" w:rsidR="00DF41D4" w:rsidRPr="00DF41D4" w:rsidRDefault="00DF41D4" w:rsidP="00DF41D4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F41D4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sudo apt update</w:t>
      </w:r>
    </w:p>
    <w:p w14:paraId="1A4DFDDB" w14:textId="53D72D84" w:rsidR="00DF41D4" w:rsidRDefault="00DF41D4" w:rsidP="00DF41D4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</w:pPr>
      <w:r w:rsidRPr="00DF41D4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sudo apt install -y</w:t>
      </w:r>
      <w:r w:rsidR="006223F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curl</w:t>
      </w:r>
    </w:p>
    <w:p w14:paraId="00FA01EA" w14:textId="56BE84B4" w:rsidR="006223FD" w:rsidRDefault="006223FD" w:rsidP="00DF41D4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curl </w:t>
      </w:r>
      <w:hyperlink r:id="rId7" w:history="1">
        <w:r w:rsidRPr="00AF72A8">
          <w:rPr>
            <w:rStyle w:val="Hyperlink"/>
            <w:rFonts w:ascii="Consolas" w:eastAsia="Times New Roman" w:hAnsi="Consolas" w:cs="Times New Roman"/>
            <w:sz w:val="21"/>
            <w:szCs w:val="21"/>
            <w:lang w:eastAsia="en-GB"/>
          </w:rPr>
          <w:t>https://get.docker.com</w:t>
        </w:r>
      </w:hyperlink>
      <w:r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| sudo bash</w:t>
      </w:r>
    </w:p>
    <w:p w14:paraId="65F5CD5F" w14:textId="0344DB65" w:rsidR="006223FD" w:rsidRPr="00DF41D4" w:rsidRDefault="006223FD" w:rsidP="00DF41D4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sudo usermod -aG docker $(whoami)</w:t>
      </w:r>
    </w:p>
    <w:p w14:paraId="7194DE1F" w14:textId="7712AD5A" w:rsidR="00DF41D4" w:rsidRDefault="006223FD" w:rsidP="00DF41D4">
      <w:pPr>
        <w:pStyle w:val="BodyText"/>
        <w:numPr>
          <w:ilvl w:val="0"/>
          <w:numId w:val="15"/>
        </w:numPr>
      </w:pPr>
      <w:r>
        <w:t>Reboot your terminal with `sudo reboot`, closing the terminal then opening a new one</w:t>
      </w:r>
    </w:p>
    <w:p w14:paraId="2291487D" w14:textId="30AF8040" w:rsidR="006223FD" w:rsidRDefault="006223FD" w:rsidP="00DF41D4">
      <w:pPr>
        <w:pStyle w:val="BodyText"/>
        <w:numPr>
          <w:ilvl w:val="0"/>
          <w:numId w:val="15"/>
        </w:numPr>
      </w:pPr>
      <w:r>
        <w:t xml:space="preserve">Run the command `docker run –rm hello-world` </w:t>
      </w:r>
    </w:p>
    <w:p w14:paraId="49838626" w14:textId="1387F8AF" w:rsidR="001C77E5" w:rsidRPr="008B74C6" w:rsidRDefault="007A4F21" w:rsidP="008B74C6">
      <w:pPr>
        <w:pStyle w:val="BodyText"/>
      </w:pPr>
      <w:r>
        <w:t xml:space="preserve">Stretch goal – </w:t>
      </w:r>
      <w:r w:rsidR="006223FD">
        <w:t>Using nginx from DockerHub Image run an nginx image</w:t>
      </w:r>
    </w:p>
    <w:p w14:paraId="5ACB47B3" w14:textId="77777777" w:rsidR="002A248C" w:rsidRDefault="002A248C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</w:rPr>
      </w:pPr>
      <w:r>
        <w:br w:type="page"/>
      </w:r>
    </w:p>
    <w:p w14:paraId="1654DABD" w14:textId="3B55848F" w:rsidR="007A4F21" w:rsidRDefault="007A4F21" w:rsidP="007A4F21">
      <w:pPr>
        <w:pStyle w:val="Title"/>
      </w:pPr>
      <w:r>
        <w:lastRenderedPageBreak/>
        <w:t xml:space="preserve">Lab 2 – </w:t>
      </w:r>
      <w:r w:rsidR="008B74C6">
        <w:t>Docker images</w:t>
      </w:r>
    </w:p>
    <w:p w14:paraId="51AB0E2A" w14:textId="6F5D80A1" w:rsidR="007A4F21" w:rsidRDefault="007A4F21" w:rsidP="007A4F21">
      <w:pPr>
        <w:pStyle w:val="Subtitle"/>
      </w:pPr>
      <w:r>
        <w:t xml:space="preserve">Task – </w:t>
      </w:r>
      <w:r w:rsidR="008B74C6">
        <w:t>Login to Docker and push and pull images</w:t>
      </w:r>
    </w:p>
    <w:p w14:paraId="194D339B" w14:textId="508FE15E" w:rsidR="00DF41D4" w:rsidRDefault="007A4F21" w:rsidP="007A4F21">
      <w:pPr>
        <w:pStyle w:val="BodyText"/>
      </w:pPr>
      <w:r>
        <w:t xml:space="preserve">Prerequisite – EC2 (t2.micro) with ports 22 and 80 open to the internet with </w:t>
      </w:r>
      <w:r w:rsidR="00D2443B">
        <w:t xml:space="preserve">docker </w:t>
      </w:r>
      <w:r>
        <w:t>installed</w:t>
      </w:r>
      <w:r w:rsidR="00D2443B">
        <w:t>.</w:t>
      </w:r>
    </w:p>
    <w:p w14:paraId="77FBA279" w14:textId="69399170" w:rsidR="007A4F21" w:rsidRDefault="00D2443B" w:rsidP="007A4F21">
      <w:pPr>
        <w:pStyle w:val="BodyText"/>
        <w:numPr>
          <w:ilvl w:val="0"/>
          <w:numId w:val="17"/>
        </w:numPr>
      </w:pPr>
      <w:r>
        <w:t xml:space="preserve">Create an account on DockerHub </w:t>
      </w:r>
      <w:hyperlink r:id="rId8" w:history="1">
        <w:r w:rsidRPr="00AF72A8">
          <w:rPr>
            <w:rStyle w:val="Hyperlink"/>
          </w:rPr>
          <w:t>https://hub.docker.com/</w:t>
        </w:r>
      </w:hyperlink>
      <w:r>
        <w:t xml:space="preserve"> </w:t>
      </w:r>
    </w:p>
    <w:p w14:paraId="608D6CE6" w14:textId="458A17C1" w:rsidR="00D2443B" w:rsidRDefault="00D2443B" w:rsidP="007A4F21">
      <w:pPr>
        <w:pStyle w:val="BodyText"/>
        <w:numPr>
          <w:ilvl w:val="0"/>
          <w:numId w:val="17"/>
        </w:numPr>
      </w:pPr>
      <w:r>
        <w:t>Login to DockerHub CLI with `docker login`. Enter username and password when prompted (when entering passwords on Linux no feedback when a key is pressed)</w:t>
      </w:r>
    </w:p>
    <w:p w14:paraId="3D217EFC" w14:textId="5D9DBA02" w:rsidR="001C77E5" w:rsidRDefault="00D2443B" w:rsidP="007A4F21">
      <w:pPr>
        <w:pStyle w:val="BodyText"/>
        <w:numPr>
          <w:ilvl w:val="0"/>
          <w:numId w:val="17"/>
        </w:numPr>
      </w:pPr>
      <w:r>
        <w:t>Search for the official node image with `docker search &lt;image&gt;`</w:t>
      </w:r>
    </w:p>
    <w:p w14:paraId="6BB3D1CE" w14:textId="61AFDDB2" w:rsidR="00D2443B" w:rsidRDefault="00D2443B" w:rsidP="007A4F21">
      <w:pPr>
        <w:pStyle w:val="BodyText"/>
        <w:numPr>
          <w:ilvl w:val="0"/>
          <w:numId w:val="17"/>
        </w:numPr>
      </w:pPr>
      <w:r>
        <w:t>Pull down the official node image with `docker pull &lt;image name&gt;`</w:t>
      </w:r>
    </w:p>
    <w:p w14:paraId="32D8CF34" w14:textId="77DE97F0" w:rsidR="00D2443B" w:rsidRDefault="00D2443B" w:rsidP="007A4F21">
      <w:pPr>
        <w:pStyle w:val="BodyText"/>
        <w:numPr>
          <w:ilvl w:val="0"/>
          <w:numId w:val="17"/>
        </w:numPr>
      </w:pPr>
      <w:r>
        <w:t>View all images with `docker images`</w:t>
      </w:r>
    </w:p>
    <w:p w14:paraId="3177BE9C" w14:textId="0760277D" w:rsidR="00D2443B" w:rsidRDefault="00D2443B" w:rsidP="007A4F21">
      <w:pPr>
        <w:pStyle w:val="BodyText"/>
        <w:numPr>
          <w:ilvl w:val="0"/>
          <w:numId w:val="17"/>
        </w:numPr>
      </w:pPr>
      <w:r>
        <w:t>Tag the Node image with the below</w:t>
      </w:r>
    </w:p>
    <w:p w14:paraId="0ED7ABF2" w14:textId="432AB3D6" w:rsidR="00D2443B" w:rsidRPr="00D2443B" w:rsidRDefault="00D2443B" w:rsidP="00D244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2443B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docker tag &lt;old image name&gt; &lt;your username&gt;/&lt;name of new image&gt;</w:t>
      </w:r>
    </w:p>
    <w:p w14:paraId="31AEC7E6" w14:textId="62D35080" w:rsidR="001C77E5" w:rsidRDefault="00D2443B" w:rsidP="001C77E5">
      <w:pPr>
        <w:pStyle w:val="BodyText"/>
        <w:numPr>
          <w:ilvl w:val="0"/>
          <w:numId w:val="17"/>
        </w:numPr>
      </w:pPr>
      <w:r>
        <w:t xml:space="preserve">Push the image up to </w:t>
      </w:r>
      <w:r w:rsidR="00E462CD">
        <w:t>DockerHub</w:t>
      </w:r>
      <w:r>
        <w:t xml:space="preserve"> with the below</w:t>
      </w:r>
    </w:p>
    <w:p w14:paraId="560D0DD5" w14:textId="77777777" w:rsidR="00D2443B" w:rsidRPr="00D2443B" w:rsidRDefault="00D2443B" w:rsidP="00D244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2443B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docker push &lt;your username&gt;/&lt;name of new image&gt;</w:t>
      </w:r>
    </w:p>
    <w:p w14:paraId="1EC07F32" w14:textId="03B26996" w:rsidR="00D2443B" w:rsidRPr="001C77E5" w:rsidRDefault="00D2443B" w:rsidP="00D2443B">
      <w:pPr>
        <w:pStyle w:val="BodyText"/>
        <w:numPr>
          <w:ilvl w:val="0"/>
          <w:numId w:val="17"/>
        </w:numPr>
      </w:pPr>
      <w:r>
        <w:t xml:space="preserve">Remove all local images with </w:t>
      </w:r>
      <w:r w:rsidR="000D1295">
        <w:t>`</w:t>
      </w:r>
      <w:r w:rsidR="000D1295" w:rsidRPr="000D1295">
        <w:t>docker rmi $(docker images -a -q)</w:t>
      </w:r>
      <w:r w:rsidR="000D1295">
        <w:t>`</w:t>
      </w:r>
    </w:p>
    <w:p w14:paraId="078A2DEC" w14:textId="3B2F90BF" w:rsidR="001C77E5" w:rsidRDefault="001C77E5" w:rsidP="001C77E5">
      <w:pPr>
        <w:pStyle w:val="BodyText"/>
      </w:pPr>
      <w:r>
        <w:t xml:space="preserve">Stretch goal – </w:t>
      </w:r>
      <w:r w:rsidR="000D1295">
        <w:t>Pull down an image of Python version 3.9.13-buster and push it up to your profile with version number 1.23.45</w:t>
      </w:r>
    </w:p>
    <w:p w14:paraId="43F483C4" w14:textId="166FCB2D" w:rsidR="00E766DC" w:rsidRDefault="00E766DC">
      <w:pPr>
        <w:rPr>
          <w:rFonts w:ascii="Montserrat" w:hAnsi="Montserrat"/>
          <w:sz w:val="22"/>
        </w:rPr>
      </w:pPr>
      <w:r>
        <w:br w:type="page"/>
      </w:r>
    </w:p>
    <w:p w14:paraId="59D23013" w14:textId="3CBB63C1" w:rsidR="00E766DC" w:rsidRDefault="00E766DC" w:rsidP="00E766DC">
      <w:pPr>
        <w:pStyle w:val="Title"/>
      </w:pPr>
      <w:r>
        <w:lastRenderedPageBreak/>
        <w:t xml:space="preserve">Lab 3 – </w:t>
      </w:r>
      <w:r w:rsidR="00737AEF">
        <w:t>D</w:t>
      </w:r>
      <w:r w:rsidR="002A248C">
        <w:t>ocker containers</w:t>
      </w:r>
    </w:p>
    <w:p w14:paraId="1679424E" w14:textId="4CA7DDCB" w:rsidR="00E766DC" w:rsidRDefault="00E766DC" w:rsidP="00E766DC">
      <w:pPr>
        <w:pStyle w:val="Subtitle"/>
      </w:pPr>
      <w:r>
        <w:t xml:space="preserve">Task – </w:t>
      </w:r>
      <w:r w:rsidR="00737AEF">
        <w:t>Host nginx as a docker container</w:t>
      </w:r>
    </w:p>
    <w:p w14:paraId="0150A493" w14:textId="59FD4799" w:rsidR="00737AEF" w:rsidRDefault="00E766DC" w:rsidP="00737AEF">
      <w:pPr>
        <w:pStyle w:val="BodyText"/>
      </w:pPr>
      <w:r>
        <w:t xml:space="preserve">Prerequisite – </w:t>
      </w:r>
      <w:r w:rsidR="00737AEF">
        <w:t>1</w:t>
      </w:r>
      <w:r>
        <w:t>x EC2 instances, with port 22, 80</w:t>
      </w:r>
      <w:r w:rsidR="00737AEF">
        <w:t>, 3000</w:t>
      </w:r>
      <w:r>
        <w:t xml:space="preserve"> open. </w:t>
      </w:r>
      <w:r w:rsidR="00737AEF">
        <w:t>The EC2 must not have nginx installed already on it and have Docker installed</w:t>
      </w:r>
    </w:p>
    <w:p w14:paraId="52CA1DDE" w14:textId="64B0AC1F" w:rsidR="00737AEF" w:rsidRDefault="00737AEF" w:rsidP="00737AEF">
      <w:pPr>
        <w:pStyle w:val="BodyText"/>
        <w:numPr>
          <w:ilvl w:val="0"/>
          <w:numId w:val="22"/>
        </w:numPr>
      </w:pPr>
      <w:r>
        <w:t>Run the following commands</w:t>
      </w:r>
    </w:p>
    <w:p w14:paraId="0F267206" w14:textId="68C7FE8C" w:rsidR="00737AEF" w:rsidRDefault="00737AEF" w:rsidP="00737AEF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</w:pPr>
      <w:r w:rsidRPr="00737AEF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docker run -d -p 80:80 --name &lt;custom name&gt; nginx</w:t>
      </w:r>
    </w:p>
    <w:p w14:paraId="26368A03" w14:textId="15596E08" w:rsidR="00737AEF" w:rsidRPr="00737AEF" w:rsidRDefault="00737AEF" w:rsidP="00737AEF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docker run -d -p 3000:80 –name &lt;other custom name&gt; nginx</w:t>
      </w:r>
    </w:p>
    <w:p w14:paraId="2A528D9A" w14:textId="5D7E1B2D" w:rsidR="00353701" w:rsidRDefault="00737AEF" w:rsidP="00737AEF">
      <w:pPr>
        <w:pStyle w:val="BodyText"/>
        <w:numPr>
          <w:ilvl w:val="0"/>
          <w:numId w:val="22"/>
        </w:numPr>
      </w:pPr>
      <w:r>
        <w:t>View all docker containers running with `docker ps`</w:t>
      </w:r>
    </w:p>
    <w:p w14:paraId="49E57BDE" w14:textId="7F85309A" w:rsidR="00737AEF" w:rsidRDefault="00737AEF" w:rsidP="00737AEF">
      <w:pPr>
        <w:pStyle w:val="BodyText"/>
        <w:numPr>
          <w:ilvl w:val="0"/>
          <w:numId w:val="22"/>
        </w:numPr>
      </w:pPr>
      <w:r>
        <w:t>Access the public IP of your EC2 on port 80 AND 3000 to see nginx running</w:t>
      </w:r>
    </w:p>
    <w:p w14:paraId="33A67E74" w14:textId="154A8649" w:rsidR="00737AEF" w:rsidRDefault="00737AEF" w:rsidP="00737AEF">
      <w:pPr>
        <w:pStyle w:val="BodyText"/>
      </w:pPr>
      <w:r>
        <w:t xml:space="preserve">Stretch goals </w:t>
      </w:r>
      <w:r w:rsidR="007F1325">
        <w:t>–</w:t>
      </w:r>
      <w:r>
        <w:t xml:space="preserve"> </w:t>
      </w:r>
      <w:r w:rsidR="007F1325">
        <w:t xml:space="preserve">Experiment with other container flags using this doc info </w:t>
      </w:r>
      <w:r w:rsidR="007F1325" w:rsidRPr="007F1325">
        <w:t>https://docs.docker.com/engine/reference/commandline/run/</w:t>
      </w:r>
    </w:p>
    <w:p w14:paraId="2CB17A4C" w14:textId="40FAFBE9" w:rsidR="00353701" w:rsidRDefault="00353701" w:rsidP="00353701">
      <w:pPr>
        <w:pStyle w:val="Title"/>
      </w:pPr>
      <w:r>
        <w:t xml:space="preserve">Lab 4 – </w:t>
      </w:r>
      <w:r w:rsidR="007F1325">
        <w:t>Docker container commands</w:t>
      </w:r>
    </w:p>
    <w:p w14:paraId="2EBFD2D8" w14:textId="609913F9" w:rsidR="00353701" w:rsidRDefault="00353701" w:rsidP="007F1325">
      <w:pPr>
        <w:pStyle w:val="Subtitle"/>
      </w:pPr>
      <w:r>
        <w:t xml:space="preserve">Task – </w:t>
      </w:r>
      <w:r w:rsidR="007F1325">
        <w:t>Interact with docker container</w:t>
      </w:r>
    </w:p>
    <w:p w14:paraId="31D4BED5" w14:textId="2D078C58" w:rsidR="007F1325" w:rsidRDefault="00353701" w:rsidP="007F1325">
      <w:pPr>
        <w:pStyle w:val="BodyText"/>
      </w:pPr>
      <w:r>
        <w:t xml:space="preserve">Prerequisites – </w:t>
      </w:r>
      <w:r w:rsidR="007F1325">
        <w:t>Same as Lab 3</w:t>
      </w:r>
    </w:p>
    <w:p w14:paraId="159FD94C" w14:textId="5679BF2D" w:rsidR="00623EED" w:rsidRDefault="00623EED" w:rsidP="007F1325">
      <w:pPr>
        <w:pStyle w:val="BodyText"/>
      </w:pPr>
      <w:r>
        <w:t>Most of the following exercises will require researching the Docker docs for specific commands</w:t>
      </w:r>
    </w:p>
    <w:p w14:paraId="2A35DC90" w14:textId="24B73A9F" w:rsidR="007F1325" w:rsidRDefault="007F1325" w:rsidP="007F1325">
      <w:pPr>
        <w:pStyle w:val="BodyText"/>
        <w:numPr>
          <w:ilvl w:val="0"/>
          <w:numId w:val="24"/>
        </w:numPr>
      </w:pPr>
      <w:r>
        <w:t xml:space="preserve">Exec into a running nginx </w:t>
      </w:r>
      <w:r w:rsidR="00623EED">
        <w:t>container and modify the index.html (default index is stored at /usr/share/nginx/html/index.html). Command to exec in is:</w:t>
      </w:r>
    </w:p>
    <w:p w14:paraId="0EA83EDA" w14:textId="4CCA1619" w:rsidR="00623EED" w:rsidRPr="00623EED" w:rsidRDefault="00623EED" w:rsidP="00623EE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623EED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docker exec -it </w:t>
      </w:r>
      <w:r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&lt;container name&gt; </w:t>
      </w:r>
      <w:r w:rsidRPr="00623EED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bash</w:t>
      </w:r>
    </w:p>
    <w:p w14:paraId="72018640" w14:textId="05CBDB16" w:rsidR="00623EED" w:rsidRDefault="00623EED" w:rsidP="00623EED">
      <w:pPr>
        <w:pStyle w:val="BodyText"/>
        <w:numPr>
          <w:ilvl w:val="0"/>
          <w:numId w:val="24"/>
        </w:numPr>
      </w:pPr>
      <w:r>
        <w:t>Print out all logs from all running containers</w:t>
      </w:r>
    </w:p>
    <w:p w14:paraId="78A0991B" w14:textId="413CF9BB" w:rsidR="00623EED" w:rsidRDefault="00623EED" w:rsidP="00623EED">
      <w:pPr>
        <w:pStyle w:val="BodyText"/>
        <w:numPr>
          <w:ilvl w:val="0"/>
          <w:numId w:val="24"/>
        </w:numPr>
      </w:pPr>
      <w:r>
        <w:t>Run a container using the alpine image</w:t>
      </w:r>
    </w:p>
    <w:p w14:paraId="5B454F14" w14:textId="21C06981" w:rsidR="00623EED" w:rsidRDefault="00623EED" w:rsidP="00623EED">
      <w:pPr>
        <w:pStyle w:val="BodyText"/>
        <w:numPr>
          <w:ilvl w:val="0"/>
          <w:numId w:val="24"/>
        </w:numPr>
      </w:pPr>
      <w:r>
        <w:t>Rename the container running the alpine image</w:t>
      </w:r>
    </w:p>
    <w:p w14:paraId="6D9C3BDF" w14:textId="3197DDC5" w:rsidR="00623EED" w:rsidRDefault="00623EED" w:rsidP="00623EED">
      <w:pPr>
        <w:pStyle w:val="BodyText"/>
        <w:numPr>
          <w:ilvl w:val="0"/>
          <w:numId w:val="24"/>
        </w:numPr>
      </w:pPr>
      <w:r>
        <w:t>Remove all containers</w:t>
      </w:r>
    </w:p>
    <w:p w14:paraId="2A239C32" w14:textId="332BE489" w:rsidR="000948C3" w:rsidRDefault="000948C3">
      <w:pPr>
        <w:rPr>
          <w:rFonts w:ascii="Montserrat" w:hAnsi="Montserrat"/>
          <w:sz w:val="22"/>
        </w:rPr>
      </w:pPr>
      <w:r>
        <w:br w:type="page"/>
      </w:r>
    </w:p>
    <w:p w14:paraId="35EB225A" w14:textId="165E0F7B" w:rsidR="000948C3" w:rsidRDefault="000948C3" w:rsidP="000948C3">
      <w:pPr>
        <w:pStyle w:val="Title"/>
      </w:pPr>
      <w:r>
        <w:lastRenderedPageBreak/>
        <w:t>Lab 5 – Simple DockerFile</w:t>
      </w:r>
    </w:p>
    <w:p w14:paraId="31849DC7" w14:textId="5D21EE45" w:rsidR="000948C3" w:rsidRDefault="000948C3" w:rsidP="000948C3">
      <w:pPr>
        <w:pStyle w:val="Subtitle"/>
      </w:pPr>
      <w:r>
        <w:t>Task – Create a custom nginx image using Dockerfile</w:t>
      </w:r>
    </w:p>
    <w:p w14:paraId="79BEC3D3" w14:textId="73435EE9" w:rsidR="000948C3" w:rsidRDefault="000948C3" w:rsidP="000948C3">
      <w:pPr>
        <w:pStyle w:val="BodyText"/>
      </w:pPr>
      <w:r>
        <w:t>Prerequisites – Same as Lab 4</w:t>
      </w:r>
    </w:p>
    <w:p w14:paraId="7A9CF379" w14:textId="27CA796B" w:rsidR="000948C3" w:rsidRDefault="000948C3" w:rsidP="000948C3">
      <w:pPr>
        <w:pStyle w:val="BodyText"/>
        <w:numPr>
          <w:ilvl w:val="0"/>
          <w:numId w:val="25"/>
        </w:numPr>
      </w:pPr>
      <w:r>
        <w:t>Make a new directory to work in and add a file called `Dockerfile` to it</w:t>
      </w:r>
    </w:p>
    <w:p w14:paraId="1DA0BD0A" w14:textId="6F003379" w:rsidR="000948C3" w:rsidRDefault="000948C3" w:rsidP="000948C3">
      <w:pPr>
        <w:pStyle w:val="BodyText"/>
        <w:numPr>
          <w:ilvl w:val="0"/>
          <w:numId w:val="25"/>
        </w:numPr>
      </w:pPr>
      <w:r>
        <w:t>Add the below to the Dockerfile</w:t>
      </w:r>
    </w:p>
    <w:p w14:paraId="6675939D" w14:textId="2157FB0A" w:rsidR="003E3A8D" w:rsidRPr="003E3A8D" w:rsidRDefault="003E3A8D" w:rsidP="003E3A8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E3A8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FROM nginx:latest</w:t>
      </w:r>
    </w:p>
    <w:p w14:paraId="47ACD104" w14:textId="75BB53D6" w:rsidR="003E3A8D" w:rsidRPr="003E3A8D" w:rsidRDefault="003E3A8D" w:rsidP="003E3A8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E3A8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RUN echo "</w:t>
      </w:r>
      <w:r w:rsidRPr="003E3A8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&lt;your</w:t>
      </w:r>
      <w:r w:rsidRPr="003E3A8D">
        <w:rPr>
          <w:rFonts w:ascii="Consolas" w:eastAsia="Times New Roman" w:hAnsi="Consolas" w:cs="Times New Roman"/>
          <w:color w:val="FF9D00"/>
          <w:sz w:val="21"/>
          <w:szCs w:val="21"/>
          <w:lang w:eastAsia="en-GB"/>
        </w:rPr>
        <w:t xml:space="preserve"> </w:t>
      </w:r>
      <w:r w:rsidRPr="003E3A8D">
        <w:rPr>
          <w:rFonts w:ascii="Consolas" w:eastAsia="Times New Roman" w:hAnsi="Consolas" w:cs="Times New Roman"/>
          <w:i/>
          <w:iCs/>
          <w:color w:val="FAD000"/>
          <w:sz w:val="21"/>
          <w:szCs w:val="21"/>
          <w:lang w:eastAsia="en-GB"/>
        </w:rPr>
        <w:t>custom</w:t>
      </w:r>
      <w:r w:rsidRPr="003E3A8D">
        <w:rPr>
          <w:rFonts w:ascii="Consolas" w:eastAsia="Times New Roman" w:hAnsi="Consolas" w:cs="Times New Roman"/>
          <w:color w:val="FF9D00"/>
          <w:sz w:val="21"/>
          <w:szCs w:val="21"/>
          <w:lang w:eastAsia="en-GB"/>
        </w:rPr>
        <w:t xml:space="preserve"> </w:t>
      </w:r>
      <w:r w:rsidRPr="003E3A8D">
        <w:rPr>
          <w:rFonts w:ascii="Consolas" w:eastAsia="Times New Roman" w:hAnsi="Consolas" w:cs="Times New Roman"/>
          <w:i/>
          <w:iCs/>
          <w:color w:val="FAD000"/>
          <w:sz w:val="21"/>
          <w:szCs w:val="21"/>
          <w:lang w:eastAsia="en-GB"/>
        </w:rPr>
        <w:t>HTML</w:t>
      </w:r>
      <w:r w:rsidRPr="003E3A8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&gt;</w:t>
      </w:r>
      <w:r w:rsidRPr="003E3A8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 &gt; /</w:t>
      </w:r>
      <w:proofErr w:type="spellStart"/>
      <w:r w:rsidRPr="003E3A8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usr</w:t>
      </w:r>
      <w:proofErr w:type="spellEnd"/>
      <w:r w:rsidRPr="003E3A8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/share/nginx/</w:t>
      </w:r>
      <w:r w:rsidR="00D56A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html/</w:t>
      </w:r>
      <w:r w:rsidRPr="003E3A8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index.html</w:t>
      </w:r>
    </w:p>
    <w:p w14:paraId="75C3A08A" w14:textId="759C4031" w:rsidR="003E3A8D" w:rsidRDefault="003E3A8D" w:rsidP="003E3A8D">
      <w:pPr>
        <w:pStyle w:val="BodyText"/>
        <w:numPr>
          <w:ilvl w:val="0"/>
          <w:numId w:val="25"/>
        </w:numPr>
      </w:pPr>
      <w:r>
        <w:t>Navigate to the Dockerfile location and run the below command</w:t>
      </w:r>
    </w:p>
    <w:p w14:paraId="065787D3" w14:textId="2166F6B5" w:rsidR="003E3A8D" w:rsidRPr="003E3A8D" w:rsidRDefault="003E3A8D" w:rsidP="003E3A8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E3A8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docker build -t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&lt;docker username&gt;/</w:t>
      </w:r>
      <w:r w:rsidRPr="003E3A8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&lt;name</w:t>
      </w:r>
      <w:r w:rsidRPr="003E3A8D">
        <w:rPr>
          <w:rFonts w:ascii="Consolas" w:eastAsia="Times New Roman" w:hAnsi="Consolas" w:cs="Times New Roman"/>
          <w:color w:val="FF9D00"/>
          <w:sz w:val="21"/>
          <w:szCs w:val="21"/>
          <w:lang w:eastAsia="en-GB"/>
        </w:rPr>
        <w:t xml:space="preserve"> </w:t>
      </w:r>
      <w:r w:rsidRPr="003E3A8D">
        <w:rPr>
          <w:rFonts w:ascii="Consolas" w:eastAsia="Times New Roman" w:hAnsi="Consolas" w:cs="Times New Roman"/>
          <w:i/>
          <w:iCs/>
          <w:color w:val="FAD000"/>
          <w:sz w:val="21"/>
          <w:szCs w:val="21"/>
          <w:lang w:eastAsia="en-GB"/>
        </w:rPr>
        <w:t>of</w:t>
      </w:r>
      <w:r w:rsidRPr="003E3A8D">
        <w:rPr>
          <w:rFonts w:ascii="Consolas" w:eastAsia="Times New Roman" w:hAnsi="Consolas" w:cs="Times New Roman"/>
          <w:color w:val="FF9D00"/>
          <w:sz w:val="21"/>
          <w:szCs w:val="21"/>
          <w:lang w:eastAsia="en-GB"/>
        </w:rPr>
        <w:t xml:space="preserve"> </w:t>
      </w:r>
      <w:r w:rsidRPr="003E3A8D">
        <w:rPr>
          <w:rFonts w:ascii="Consolas" w:eastAsia="Times New Roman" w:hAnsi="Consolas" w:cs="Times New Roman"/>
          <w:i/>
          <w:iCs/>
          <w:color w:val="FAD000"/>
          <w:sz w:val="21"/>
          <w:szCs w:val="21"/>
          <w:lang w:eastAsia="en-GB"/>
        </w:rPr>
        <w:t>image</w:t>
      </w:r>
      <w:r w:rsidRPr="003E3A8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&gt;</w:t>
      </w:r>
      <w:r w:rsidRPr="003E3A8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.</w:t>
      </w:r>
    </w:p>
    <w:p w14:paraId="2E2673A9" w14:textId="0613495C" w:rsidR="003E3A8D" w:rsidRDefault="003E3A8D" w:rsidP="003E3A8D">
      <w:pPr>
        <w:pStyle w:val="BodyText"/>
        <w:numPr>
          <w:ilvl w:val="0"/>
          <w:numId w:val="25"/>
        </w:numPr>
      </w:pPr>
      <w:r>
        <w:t>Run the container using the commands from previous modules</w:t>
      </w:r>
    </w:p>
    <w:p w14:paraId="2CF20C77" w14:textId="2F107318" w:rsidR="003E3A8D" w:rsidRDefault="003E3A8D" w:rsidP="003E3A8D">
      <w:pPr>
        <w:pStyle w:val="BodyText"/>
      </w:pPr>
      <w:r>
        <w:t>Stretch goal – Modify the Dockerfile to update the package manager and install curl. Test Curl is installed by exec into the container and curling localhost</w:t>
      </w:r>
      <w:r w:rsidR="009A6D2D">
        <w:t>.</w:t>
      </w:r>
    </w:p>
    <w:p w14:paraId="251C1BAA" w14:textId="425E0839" w:rsidR="009A6D2D" w:rsidRDefault="009A6D2D" w:rsidP="003E3A8D">
      <w:pPr>
        <w:pStyle w:val="BodyText"/>
      </w:pPr>
    </w:p>
    <w:p w14:paraId="2C6E46C7" w14:textId="4AF2320C" w:rsidR="009A6D2D" w:rsidRDefault="009A6D2D" w:rsidP="009A6D2D">
      <w:pPr>
        <w:pStyle w:val="Title"/>
      </w:pPr>
      <w:r>
        <w:t>Lab 6 – Intermediate Dockerfile</w:t>
      </w:r>
    </w:p>
    <w:p w14:paraId="7E68AC17" w14:textId="78E33A4F" w:rsidR="009A6D2D" w:rsidRDefault="009A6D2D" w:rsidP="009A6D2D">
      <w:pPr>
        <w:pStyle w:val="Subtitle"/>
      </w:pPr>
      <w:r>
        <w:t>Task – Create a Dockerfile for an existing app</w:t>
      </w:r>
    </w:p>
    <w:p w14:paraId="62C227C9" w14:textId="611428F7" w:rsidR="009A6D2D" w:rsidRDefault="009A6D2D" w:rsidP="009A6D2D">
      <w:pPr>
        <w:pStyle w:val="BodyText"/>
      </w:pPr>
      <w:r>
        <w:t xml:space="preserve">Using the code included and example Dockerfile create a Dockerfile for Task 1 at the following repo </w:t>
      </w:r>
      <w:hyperlink r:id="rId9" w:history="1">
        <w:r w:rsidRPr="00AF72A8">
          <w:rPr>
            <w:rStyle w:val="Hyperlink"/>
          </w:rPr>
          <w:t>https://gitlab.com/Reece-Elder/dockerfileexercise</w:t>
        </w:r>
      </w:hyperlink>
      <w:r>
        <w:t>.</w:t>
      </w:r>
    </w:p>
    <w:p w14:paraId="10721E10" w14:textId="3F722CA7" w:rsidR="009A6D2D" w:rsidRDefault="009A6D2D" w:rsidP="009A6D2D">
      <w:pPr>
        <w:pStyle w:val="BodyText"/>
      </w:pPr>
    </w:p>
    <w:p w14:paraId="2E037593" w14:textId="77777777" w:rsidR="00247139" w:rsidRDefault="00247139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</w:rPr>
      </w:pPr>
      <w:r>
        <w:br w:type="page"/>
      </w:r>
    </w:p>
    <w:p w14:paraId="1A27DB9C" w14:textId="3CE16599" w:rsidR="009A6D2D" w:rsidRDefault="009A6D2D" w:rsidP="00247139">
      <w:pPr>
        <w:pStyle w:val="Title"/>
      </w:pPr>
      <w:r>
        <w:lastRenderedPageBreak/>
        <w:t>Lab 7 – Dockerignore</w:t>
      </w:r>
    </w:p>
    <w:p w14:paraId="4F9979D1" w14:textId="00D833EE" w:rsidR="009A6D2D" w:rsidRDefault="009A6D2D" w:rsidP="00247139">
      <w:pPr>
        <w:pStyle w:val="Subtitle"/>
      </w:pPr>
      <w:r>
        <w:t>Task – Use Docker</w:t>
      </w:r>
      <w:r w:rsidR="00E462CD">
        <w:t>i</w:t>
      </w:r>
      <w:r>
        <w:t xml:space="preserve">gnore to ignore a </w:t>
      </w:r>
      <w:r w:rsidR="00247139">
        <w:t xml:space="preserve">file </w:t>
      </w:r>
    </w:p>
    <w:p w14:paraId="1C961DD4" w14:textId="35CD7D3A" w:rsidR="00247139" w:rsidRDefault="00247139" w:rsidP="00247139">
      <w:pPr>
        <w:pStyle w:val="BodyText"/>
      </w:pPr>
      <w:r>
        <w:t xml:space="preserve">Prerequisites – Same as Lab 3 and using the repo </w:t>
      </w:r>
      <w:hyperlink r:id="rId10" w:history="1">
        <w:r w:rsidRPr="00AF72A8">
          <w:rPr>
            <w:rStyle w:val="Hyperlink"/>
          </w:rPr>
          <w:t>https://gitlab.com/Reece-Elder/dockerfileexercise Task 1</w:t>
        </w:r>
      </w:hyperlink>
      <w:r>
        <w:t xml:space="preserve">. </w:t>
      </w:r>
    </w:p>
    <w:p w14:paraId="1730C84C" w14:textId="54B97EB3" w:rsidR="00247139" w:rsidRDefault="00247139" w:rsidP="00247139">
      <w:pPr>
        <w:pStyle w:val="BodyText"/>
        <w:numPr>
          <w:ilvl w:val="0"/>
          <w:numId w:val="26"/>
        </w:numPr>
      </w:pPr>
      <w:r>
        <w:t>Create a file called secretData.txt that contains “Hello World”. Move this file to the git repo location with the Dockerfile</w:t>
      </w:r>
    </w:p>
    <w:p w14:paraId="6B3E88BE" w14:textId="01430317" w:rsidR="00247139" w:rsidRDefault="00247139" w:rsidP="00247139">
      <w:pPr>
        <w:pStyle w:val="BodyText"/>
        <w:numPr>
          <w:ilvl w:val="0"/>
          <w:numId w:val="26"/>
        </w:numPr>
      </w:pPr>
      <w:r>
        <w:t>Create a .dockerignore file and add the following `*.txt` to ignore .txt files</w:t>
      </w:r>
    </w:p>
    <w:p w14:paraId="02DA35F1" w14:textId="0D14A3CA" w:rsidR="00247139" w:rsidRDefault="00247139" w:rsidP="00247139">
      <w:pPr>
        <w:pStyle w:val="BodyText"/>
        <w:numPr>
          <w:ilvl w:val="0"/>
          <w:numId w:val="26"/>
        </w:numPr>
      </w:pPr>
      <w:r>
        <w:t>Docker build and exec into the container to check secretData.txt isn’t in the container</w:t>
      </w:r>
    </w:p>
    <w:p w14:paraId="6BDC2823" w14:textId="6AA55DA3" w:rsidR="00212177" w:rsidRDefault="00212177" w:rsidP="00212177">
      <w:pPr>
        <w:pStyle w:val="Title"/>
      </w:pPr>
      <w:r>
        <w:t>Lab 8 – Docker Networks</w:t>
      </w:r>
    </w:p>
    <w:p w14:paraId="65061D9D" w14:textId="27002382" w:rsidR="00212177" w:rsidRDefault="00212177" w:rsidP="00212177">
      <w:pPr>
        <w:pStyle w:val="BodyText"/>
      </w:pPr>
      <w:r>
        <w:t xml:space="preserve">Task – Use Docker Network to connect </w:t>
      </w:r>
      <w:r w:rsidR="00A00CE3">
        <w:t xml:space="preserve">Task 1 and a reverse proxy nginx </w:t>
      </w:r>
    </w:p>
    <w:p w14:paraId="4B5F0147" w14:textId="38468AFA" w:rsidR="00A00CE3" w:rsidRDefault="00A00CE3" w:rsidP="00A00CE3">
      <w:pPr>
        <w:pStyle w:val="BodyText"/>
        <w:numPr>
          <w:ilvl w:val="0"/>
          <w:numId w:val="27"/>
        </w:numPr>
      </w:pPr>
      <w:r>
        <w:t>From the EC2 with Docker installed create a new network with the command:</w:t>
      </w:r>
    </w:p>
    <w:p w14:paraId="036C88A2" w14:textId="77777777" w:rsidR="00A00CE3" w:rsidRPr="00A00CE3" w:rsidRDefault="00A00CE3" w:rsidP="00A00CE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CE3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docker network create new-network</w:t>
      </w:r>
    </w:p>
    <w:p w14:paraId="62C509F5" w14:textId="07C48542" w:rsidR="00A00CE3" w:rsidRDefault="000D41B2" w:rsidP="00A00CE3">
      <w:pPr>
        <w:pStyle w:val="BodyText"/>
        <w:numPr>
          <w:ilvl w:val="0"/>
          <w:numId w:val="27"/>
        </w:numPr>
      </w:pPr>
      <w:r>
        <w:t xml:space="preserve">Create a container running task 1 from </w:t>
      </w:r>
      <w:hyperlink r:id="rId11" w:history="1">
        <w:r w:rsidRPr="00AF72A8">
          <w:rPr>
            <w:rStyle w:val="Hyperlink"/>
          </w:rPr>
          <w:t>https://gitlab.com/Reece-Elder/dockerfileexercise Task 1</w:t>
        </w:r>
      </w:hyperlink>
      <w:r>
        <w:t xml:space="preserve"> keeping note of the name of the container</w:t>
      </w:r>
    </w:p>
    <w:p w14:paraId="1938DA4B" w14:textId="00D9A5CB" w:rsidR="000D41B2" w:rsidRDefault="000D41B2" w:rsidP="00A00CE3">
      <w:pPr>
        <w:pStyle w:val="BodyText"/>
        <w:numPr>
          <w:ilvl w:val="0"/>
          <w:numId w:val="27"/>
        </w:numPr>
      </w:pPr>
      <w:r>
        <w:t>Create an nginx.conf with the following (replacing webapp with the name of the task 1 container)</w:t>
      </w:r>
    </w:p>
    <w:p w14:paraId="0D972CEA" w14:textId="77777777" w:rsidR="000D41B2" w:rsidRP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events {}</w:t>
      </w:r>
    </w:p>
    <w:p w14:paraId="7BA2CEDE" w14:textId="77777777" w:rsidR="000D41B2" w:rsidRP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http {</w:t>
      </w:r>
    </w:p>
    <w:p w14:paraId="2FE70DE4" w14:textId="77777777" w:rsidR="000D41B2" w:rsidRP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server {</w:t>
      </w:r>
    </w:p>
    <w:p w14:paraId="4E0CA564" w14:textId="77777777" w:rsidR="000D41B2" w:rsidRP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listen 80;</w:t>
      </w:r>
    </w:p>
    <w:p w14:paraId="5631C4B2" w14:textId="77777777" w:rsidR="000D41B2" w:rsidRP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location / {</w:t>
      </w:r>
    </w:p>
    <w:p w14:paraId="4E53B28F" w14:textId="77777777" w:rsidR="000D41B2" w:rsidRP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    proxy_pass http://webapp:5000;</w:t>
      </w:r>
    </w:p>
    <w:p w14:paraId="7BF6063E" w14:textId="77777777" w:rsidR="000D41B2" w:rsidRP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}</w:t>
      </w:r>
    </w:p>
    <w:p w14:paraId="285A60C0" w14:textId="77777777" w:rsidR="000D41B2" w:rsidRP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}</w:t>
      </w:r>
    </w:p>
    <w:p w14:paraId="45D7E212" w14:textId="13261CF5" w:rsid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14:paraId="3831AEFB" w14:textId="6512B410" w:rsidR="000D41B2" w:rsidRPr="000D41B2" w:rsidRDefault="000D41B2" w:rsidP="000D41B2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5C571CC4" w14:textId="76786A10" w:rsidR="000D41B2" w:rsidRDefault="000D41B2" w:rsidP="000D41B2">
      <w:pPr>
        <w:pStyle w:val="BodyText"/>
        <w:numPr>
          <w:ilvl w:val="0"/>
          <w:numId w:val="27"/>
        </w:numPr>
        <w:rPr>
          <w:lang w:eastAsia="en-GB"/>
        </w:rPr>
      </w:pPr>
      <w:r>
        <w:rPr>
          <w:lang w:eastAsia="en-GB"/>
        </w:rPr>
        <w:t>Create a Dockerfile to create an nginx container replacing the default nginx.conf with the new nginx.conf</w:t>
      </w:r>
    </w:p>
    <w:p w14:paraId="0489D9B5" w14:textId="38D0355C" w:rsidR="000D41B2" w:rsidRDefault="000D41B2" w:rsidP="000D41B2">
      <w:pPr>
        <w:pStyle w:val="BodyText"/>
        <w:numPr>
          <w:ilvl w:val="0"/>
          <w:numId w:val="27"/>
        </w:numPr>
        <w:rPr>
          <w:lang w:eastAsia="en-GB"/>
        </w:rPr>
      </w:pPr>
      <w:r>
        <w:rPr>
          <w:lang w:eastAsia="en-GB"/>
        </w:rPr>
        <w:t>Access the public IP of the nginx reverse proxy to access task 1</w:t>
      </w:r>
    </w:p>
    <w:p w14:paraId="269BCFE2" w14:textId="4282D330" w:rsidR="005D4D28" w:rsidRDefault="005D4D28">
      <w:pPr>
        <w:rPr>
          <w:rFonts w:ascii="Montserrat" w:hAnsi="Montserrat"/>
          <w:sz w:val="22"/>
          <w:lang w:eastAsia="en-GB"/>
        </w:rPr>
      </w:pPr>
      <w:r>
        <w:rPr>
          <w:lang w:eastAsia="en-GB"/>
        </w:rPr>
        <w:br w:type="page"/>
      </w:r>
    </w:p>
    <w:p w14:paraId="2FECBA38" w14:textId="3885BC98" w:rsidR="005D4D28" w:rsidRDefault="005D4D28" w:rsidP="005D4D28">
      <w:pPr>
        <w:pStyle w:val="Title"/>
        <w:rPr>
          <w:lang w:eastAsia="en-GB"/>
        </w:rPr>
      </w:pPr>
      <w:r>
        <w:rPr>
          <w:lang w:eastAsia="en-GB"/>
        </w:rPr>
        <w:lastRenderedPageBreak/>
        <w:t>Lab 9 – Bind Mounts and Volumes</w:t>
      </w:r>
    </w:p>
    <w:p w14:paraId="7DA0EC61" w14:textId="7B3D1C49" w:rsidR="005D4D28" w:rsidRDefault="005D4D28" w:rsidP="005D4D28">
      <w:pPr>
        <w:pStyle w:val="Subtitle"/>
        <w:rPr>
          <w:lang w:eastAsia="en-GB"/>
        </w:rPr>
      </w:pPr>
      <w:r>
        <w:rPr>
          <w:lang w:eastAsia="en-GB"/>
        </w:rPr>
        <w:t xml:space="preserve">Task – </w:t>
      </w:r>
      <w:r w:rsidR="000B750F">
        <w:rPr>
          <w:lang w:eastAsia="en-GB"/>
        </w:rPr>
        <w:t xml:space="preserve">Use bind mounts and volumes to configure a </w:t>
      </w:r>
      <w:r w:rsidR="00E462CD">
        <w:rPr>
          <w:lang w:eastAsia="en-GB"/>
        </w:rPr>
        <w:t>three-tier</w:t>
      </w:r>
      <w:r w:rsidR="000B750F">
        <w:rPr>
          <w:lang w:eastAsia="en-GB"/>
        </w:rPr>
        <w:t xml:space="preserve"> app </w:t>
      </w:r>
    </w:p>
    <w:p w14:paraId="245BFCD5" w14:textId="048BC16B" w:rsidR="000B750F" w:rsidRDefault="000B750F" w:rsidP="000B750F">
      <w:pPr>
        <w:pStyle w:val="BodyText"/>
        <w:rPr>
          <w:lang w:eastAsia="en-GB"/>
        </w:rPr>
      </w:pPr>
      <w:r>
        <w:rPr>
          <w:lang w:eastAsia="en-GB"/>
        </w:rPr>
        <w:t>Prerequisites – EC2 with Docker installed and ports 22, 80, 5000 open</w:t>
      </w:r>
    </w:p>
    <w:p w14:paraId="4949ACE8" w14:textId="77777777" w:rsidR="000B750F" w:rsidRPr="000B750F" w:rsidRDefault="000B750F" w:rsidP="000B750F">
      <w:pPr>
        <w:pStyle w:val="BodyText"/>
        <w:rPr>
          <w:lang w:eastAsia="en-GB"/>
        </w:rPr>
      </w:pPr>
      <w:r w:rsidRPr="000B750F">
        <w:rPr>
          <w:lang w:eastAsia="en-GB"/>
        </w:rPr>
        <w:t xml:space="preserve">Task 2 from the repo https://gitlab.com/Reece-Elder/dockerfileexercise should be completed. It will require the following: </w:t>
      </w:r>
    </w:p>
    <w:p w14:paraId="216678AA" w14:textId="74C807F4" w:rsidR="000B750F" w:rsidRDefault="000B750F" w:rsidP="000B750F">
      <w:pPr>
        <w:pStyle w:val="BodyText"/>
        <w:numPr>
          <w:ilvl w:val="0"/>
          <w:numId w:val="32"/>
        </w:numPr>
        <w:rPr>
          <w:lang w:eastAsia="en-GB"/>
        </w:rPr>
      </w:pPr>
      <w:r w:rsidRPr="000B750F">
        <w:rPr>
          <w:lang w:eastAsia="en-GB"/>
        </w:rPr>
        <w:t>flask-app container</w:t>
      </w:r>
      <w:r>
        <w:rPr>
          <w:lang w:eastAsia="en-GB"/>
        </w:rPr>
        <w:t xml:space="preserve"> -</w:t>
      </w:r>
      <w:r w:rsidRPr="000B750F">
        <w:rPr>
          <w:lang w:eastAsia="en-GB"/>
        </w:rPr>
        <w:t xml:space="preserve"> (Custom Dockerfile)</w:t>
      </w:r>
      <w:r>
        <w:rPr>
          <w:lang w:eastAsia="en-GB"/>
        </w:rPr>
        <w:t xml:space="preserve"> </w:t>
      </w:r>
    </w:p>
    <w:p w14:paraId="06B23CAF" w14:textId="4BBC8EDF" w:rsidR="000B750F" w:rsidRDefault="000B750F" w:rsidP="000B750F">
      <w:pPr>
        <w:pStyle w:val="BodyText"/>
        <w:numPr>
          <w:ilvl w:val="0"/>
          <w:numId w:val="32"/>
        </w:numPr>
        <w:rPr>
          <w:lang w:eastAsia="en-GB"/>
        </w:rPr>
      </w:pPr>
      <w:r w:rsidRPr="000B750F">
        <w:rPr>
          <w:lang w:eastAsia="en-GB"/>
        </w:rPr>
        <w:t xml:space="preserve">mysql container </w:t>
      </w:r>
      <w:r>
        <w:rPr>
          <w:lang w:eastAsia="en-GB"/>
        </w:rPr>
        <w:t xml:space="preserve">- </w:t>
      </w:r>
      <w:r w:rsidRPr="000B750F">
        <w:rPr>
          <w:lang w:eastAsia="en-GB"/>
        </w:rPr>
        <w:t>(Custom Dockerfile + Volume Mounting)</w:t>
      </w:r>
    </w:p>
    <w:p w14:paraId="63EDFD4A" w14:textId="38E61540" w:rsidR="000B750F" w:rsidRDefault="000B750F" w:rsidP="000B750F">
      <w:pPr>
        <w:pStyle w:val="BodyText"/>
        <w:numPr>
          <w:ilvl w:val="0"/>
          <w:numId w:val="32"/>
        </w:numPr>
        <w:rPr>
          <w:lang w:eastAsia="en-GB"/>
        </w:rPr>
      </w:pPr>
      <w:r w:rsidRPr="000B750F">
        <w:rPr>
          <w:lang w:eastAsia="en-GB"/>
        </w:rPr>
        <w:t xml:space="preserve">nginx container </w:t>
      </w:r>
      <w:r>
        <w:rPr>
          <w:lang w:eastAsia="en-GB"/>
        </w:rPr>
        <w:t>-</w:t>
      </w:r>
      <w:r w:rsidRPr="000B750F">
        <w:rPr>
          <w:lang w:eastAsia="en-GB"/>
        </w:rPr>
        <w:t> (Bind Mounting)</w:t>
      </w:r>
    </w:p>
    <w:p w14:paraId="4558B565" w14:textId="6DCA0A98" w:rsidR="000B750F" w:rsidRDefault="000B750F" w:rsidP="000B750F">
      <w:pPr>
        <w:pStyle w:val="BodyText"/>
        <w:numPr>
          <w:ilvl w:val="0"/>
          <w:numId w:val="32"/>
        </w:numPr>
        <w:rPr>
          <w:lang w:eastAsia="en-GB"/>
        </w:rPr>
      </w:pPr>
      <w:r w:rsidRPr="000B750F">
        <w:rPr>
          <w:lang w:eastAsia="en-GB"/>
        </w:rPr>
        <w:t>User defined network</w:t>
      </w:r>
    </w:p>
    <w:p w14:paraId="7075B124" w14:textId="0F7AB266" w:rsidR="000B750F" w:rsidRPr="000B750F" w:rsidRDefault="000B750F" w:rsidP="000B750F">
      <w:pPr>
        <w:pStyle w:val="BodyText"/>
        <w:rPr>
          <w:lang w:eastAsia="en-GB"/>
        </w:rPr>
      </w:pPr>
      <w:r w:rsidRPr="000B750F">
        <w:rPr>
          <w:lang w:eastAsia="en-GB"/>
        </w:rPr>
        <w:t>Once you have created all containers you should curl localhost or access the public IP on the browser</w:t>
      </w:r>
      <w:r>
        <w:rPr>
          <w:lang w:eastAsia="en-GB"/>
        </w:rPr>
        <w:t>.</w:t>
      </w:r>
    </w:p>
    <w:p w14:paraId="6E19AD08" w14:textId="0755ADC6" w:rsidR="000B750F" w:rsidRDefault="000B750F" w:rsidP="000B750F">
      <w:pPr>
        <w:pStyle w:val="BodyText"/>
        <w:rPr>
          <w:lang w:eastAsia="en-GB"/>
        </w:rPr>
      </w:pPr>
      <w:r w:rsidRPr="000B750F">
        <w:rPr>
          <w:lang w:eastAsia="en-GB"/>
        </w:rPr>
        <w:t xml:space="preserve">Using a volume </w:t>
      </w:r>
      <w:r w:rsidR="00E462CD" w:rsidRPr="000B750F">
        <w:rPr>
          <w:lang w:eastAsia="en-GB"/>
        </w:rPr>
        <w:t>mount,</w:t>
      </w:r>
      <w:r w:rsidRPr="000B750F">
        <w:rPr>
          <w:lang w:eastAsia="en-GB"/>
        </w:rPr>
        <w:t xml:space="preserve"> you should persist the data from your MySQL database.</w:t>
      </w:r>
    </w:p>
    <w:p w14:paraId="4A572850" w14:textId="06A5CA25" w:rsidR="000B750F" w:rsidRDefault="000B750F" w:rsidP="000B750F">
      <w:pPr>
        <w:pStyle w:val="BodyText"/>
        <w:rPr>
          <w:lang w:eastAsia="en-GB"/>
        </w:rPr>
      </w:pPr>
    </w:p>
    <w:p w14:paraId="21489A7A" w14:textId="3BE80FA6" w:rsidR="000B750F" w:rsidRDefault="000B750F" w:rsidP="000B750F">
      <w:pPr>
        <w:pStyle w:val="BodyText"/>
        <w:rPr>
          <w:lang w:eastAsia="en-GB"/>
        </w:rPr>
      </w:pPr>
      <w:r>
        <w:rPr>
          <w:lang w:eastAsia="en-GB"/>
        </w:rPr>
        <w:t>Commands to use Bind Mounting and Volume Mounting are below:</w:t>
      </w:r>
    </w:p>
    <w:p w14:paraId="1E13E4AE" w14:textId="77777777" w:rsidR="00D91504" w:rsidRDefault="00D91504" w:rsidP="000B750F">
      <w:pPr>
        <w:pStyle w:val="BodyText"/>
        <w:rPr>
          <w:lang w:eastAsia="en-GB"/>
        </w:rPr>
      </w:pPr>
      <w:r>
        <w:rPr>
          <w:lang w:eastAsia="en-GB"/>
        </w:rPr>
        <w:t>Create a new volume - `docker volume create &lt;name of volume&gt;`</w:t>
      </w:r>
      <w:r>
        <w:rPr>
          <w:lang w:eastAsia="en-GB"/>
        </w:rPr>
        <w:br/>
        <w:t>Mount a volume to a container:</w:t>
      </w:r>
    </w:p>
    <w:p w14:paraId="41E58137" w14:textId="39575D79" w:rsidR="00D91504" w:rsidRPr="00D91504" w:rsidRDefault="00D91504" w:rsidP="00D9150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91504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docker run -d -p 80:80 --name nginxvolume </w:t>
      </w:r>
      <w:r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–</w:t>
      </w:r>
      <w:r w:rsidRPr="00D91504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mount</w:t>
      </w:r>
      <w:r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 </w:t>
      </w:r>
      <w:r w:rsidRPr="00D91504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type=volume,</w:t>
      </w:r>
      <w:r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 </w:t>
      </w:r>
      <w:r w:rsidRPr="00D91504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source=</w:t>
      </w:r>
      <w:r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&lt;name of volume&gt; </w:t>
      </w:r>
      <w:r w:rsidRPr="00D91504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,target=</w:t>
      </w:r>
      <w:r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&lt;/path/on/container&gt;</w:t>
      </w:r>
      <w:r w:rsidRPr="00D91504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&lt;name of image&gt;</w:t>
      </w:r>
    </w:p>
    <w:p w14:paraId="5BBE0945" w14:textId="57100FC1" w:rsidR="00D91504" w:rsidRPr="000B750F" w:rsidRDefault="00D91504" w:rsidP="000B750F">
      <w:pPr>
        <w:pStyle w:val="BodyText"/>
        <w:rPr>
          <w:lang w:eastAsia="en-GB"/>
        </w:rPr>
      </w:pPr>
      <w:r>
        <w:rPr>
          <w:lang w:eastAsia="en-GB"/>
        </w:rPr>
        <w:t>Mounting a Bind mount is the same apart from setting `mount type=bind`.</w:t>
      </w:r>
      <w:r>
        <w:rPr>
          <w:lang w:eastAsia="en-GB"/>
        </w:rPr>
        <w:br/>
      </w:r>
    </w:p>
    <w:p w14:paraId="36467FF3" w14:textId="4B1C0C5E" w:rsidR="000B750F" w:rsidRPr="000B750F" w:rsidRDefault="000B750F" w:rsidP="000B750F">
      <w:pPr>
        <w:pStyle w:val="BodyText"/>
      </w:pPr>
    </w:p>
    <w:p w14:paraId="183DE5D2" w14:textId="77777777" w:rsidR="000B750F" w:rsidRPr="000B750F" w:rsidRDefault="000B750F" w:rsidP="000B750F">
      <w:pPr>
        <w:pStyle w:val="BodyText"/>
        <w:rPr>
          <w:lang w:eastAsia="en-GB"/>
        </w:rPr>
      </w:pPr>
    </w:p>
    <w:p w14:paraId="0087CCFD" w14:textId="7579F8DC" w:rsidR="00C57A45" w:rsidRDefault="00C57A45">
      <w:pPr>
        <w:rPr>
          <w:rFonts w:ascii="Montserrat" w:hAnsi="Montserrat"/>
          <w:sz w:val="22"/>
          <w:lang w:eastAsia="en-GB"/>
        </w:rPr>
      </w:pPr>
      <w:r>
        <w:rPr>
          <w:lang w:eastAsia="en-GB"/>
        </w:rPr>
        <w:br w:type="page"/>
      </w:r>
    </w:p>
    <w:p w14:paraId="634CFC0B" w14:textId="7D9FC9D6" w:rsidR="000B750F" w:rsidRDefault="00C57A45" w:rsidP="00C57A45">
      <w:pPr>
        <w:pStyle w:val="Title"/>
        <w:rPr>
          <w:lang w:eastAsia="en-GB"/>
        </w:rPr>
      </w:pPr>
      <w:r>
        <w:rPr>
          <w:lang w:eastAsia="en-GB"/>
        </w:rPr>
        <w:lastRenderedPageBreak/>
        <w:t>Lab 10 – Docker Compose Intro</w:t>
      </w:r>
    </w:p>
    <w:p w14:paraId="760F0961" w14:textId="6E6871E6" w:rsidR="00C57A45" w:rsidRDefault="00C57A45" w:rsidP="00C57A45">
      <w:pPr>
        <w:pStyle w:val="Subtitle"/>
        <w:rPr>
          <w:lang w:eastAsia="en-GB"/>
        </w:rPr>
      </w:pPr>
      <w:r>
        <w:rPr>
          <w:lang w:eastAsia="en-GB"/>
        </w:rPr>
        <w:t xml:space="preserve">Task – Using Docker Compose for basic container </w:t>
      </w:r>
    </w:p>
    <w:p w14:paraId="37E665BD" w14:textId="35E8EA52" w:rsidR="00C57A45" w:rsidRDefault="00C57A45" w:rsidP="00C57A45">
      <w:pPr>
        <w:pStyle w:val="BodyText"/>
        <w:rPr>
          <w:lang w:eastAsia="en-GB"/>
        </w:rPr>
      </w:pPr>
      <w:r>
        <w:rPr>
          <w:lang w:eastAsia="en-GB"/>
        </w:rPr>
        <w:t>Prerequisite – EC2 with ports 22, 80 open, docker installed and nginx not installed</w:t>
      </w:r>
    </w:p>
    <w:p w14:paraId="43722720" w14:textId="0D18229F" w:rsidR="00C57A45" w:rsidRDefault="00C57A45" w:rsidP="00C57A45">
      <w:pPr>
        <w:pStyle w:val="BodyText"/>
        <w:numPr>
          <w:ilvl w:val="0"/>
          <w:numId w:val="33"/>
        </w:numPr>
        <w:rPr>
          <w:lang w:eastAsia="en-GB"/>
        </w:rPr>
      </w:pPr>
      <w:r>
        <w:rPr>
          <w:lang w:eastAsia="en-GB"/>
        </w:rPr>
        <w:t xml:space="preserve">Install docker compose with install script from </w:t>
      </w:r>
      <w:hyperlink r:id="rId12" w:history="1">
        <w:r w:rsidRPr="00AF72A8">
          <w:rPr>
            <w:rStyle w:val="Hyperlink"/>
            <w:lang w:eastAsia="en-GB"/>
          </w:rPr>
          <w:t>https://gitlab.com/Reece-Elder/devops-installscripts</w:t>
        </w:r>
      </w:hyperlink>
    </w:p>
    <w:p w14:paraId="0FEE7AE5" w14:textId="720866CF" w:rsidR="00C57A45" w:rsidRDefault="00C57A45" w:rsidP="00C57A45">
      <w:pPr>
        <w:pStyle w:val="BodyText"/>
        <w:numPr>
          <w:ilvl w:val="0"/>
          <w:numId w:val="33"/>
        </w:numPr>
        <w:rPr>
          <w:lang w:eastAsia="en-GB"/>
        </w:rPr>
      </w:pPr>
      <w:r>
        <w:rPr>
          <w:lang w:eastAsia="en-GB"/>
        </w:rPr>
        <w:t>Make a directory to work in</w:t>
      </w:r>
    </w:p>
    <w:p w14:paraId="475D0444" w14:textId="5A7BD53C" w:rsidR="00C57A45" w:rsidRDefault="009C68CD" w:rsidP="00C57A45">
      <w:pPr>
        <w:pStyle w:val="BodyText"/>
        <w:numPr>
          <w:ilvl w:val="0"/>
          <w:numId w:val="33"/>
        </w:numPr>
        <w:rPr>
          <w:lang w:eastAsia="en-GB"/>
        </w:rPr>
      </w:pPr>
      <w:r>
        <w:rPr>
          <w:lang w:eastAsia="en-GB"/>
        </w:rPr>
        <w:t xml:space="preserve">Create a file called `docker-compose.yaml` and add the below: </w:t>
      </w:r>
      <w:r>
        <w:rPr>
          <w:lang w:eastAsia="en-GB"/>
        </w:rPr>
        <w:br/>
        <w:t xml:space="preserve">! IMPORTANT ! – Watch </w:t>
      </w:r>
      <w:r w:rsidR="00E462CD">
        <w:rPr>
          <w:lang w:eastAsia="en-GB"/>
        </w:rPr>
        <w:t>out</w:t>
      </w:r>
      <w:r>
        <w:rPr>
          <w:lang w:eastAsia="en-GB"/>
        </w:rPr>
        <w:t xml:space="preserve"> for tabs and spaces, use sets of 2x (or </w:t>
      </w:r>
      <w:proofErr w:type="spellStart"/>
      <w:r>
        <w:rPr>
          <w:lang w:eastAsia="en-GB"/>
        </w:rPr>
        <w:t>4x</w:t>
      </w:r>
      <w:proofErr w:type="spellEnd"/>
      <w:r>
        <w:rPr>
          <w:lang w:eastAsia="en-GB"/>
        </w:rPr>
        <w:t>) spaces as YAML as picky</w:t>
      </w:r>
    </w:p>
    <w:p w14:paraId="55C67006" w14:textId="77777777" w:rsidR="009C68CD" w:rsidRPr="009C68CD" w:rsidRDefault="009C68CD" w:rsidP="009C68C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C68CD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version</w:t>
      </w:r>
      <w:r w:rsidRPr="009C68CD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  <w:r w:rsidRPr="009C68C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</w:t>
      </w:r>
      <w:r w:rsidRPr="009C68CD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9C68CD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3.8</w:t>
      </w:r>
      <w:r w:rsidRPr="009C68CD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</w:p>
    <w:p w14:paraId="38C46AB3" w14:textId="77777777" w:rsidR="009C68CD" w:rsidRPr="009C68CD" w:rsidRDefault="009C68CD" w:rsidP="009C68C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C68CD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services</w:t>
      </w:r>
      <w:r w:rsidRPr="009C68CD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  <w:r w:rsidRPr="009C68C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</w:t>
      </w:r>
    </w:p>
    <w:p w14:paraId="623E2AAB" w14:textId="77777777" w:rsidR="009C68CD" w:rsidRPr="009C68CD" w:rsidRDefault="009C68CD" w:rsidP="009C68C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C68C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</w:t>
      </w:r>
      <w:r w:rsidRPr="009C68CD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nginx</w:t>
      </w:r>
      <w:r w:rsidRPr="009C68CD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</w:p>
    <w:p w14:paraId="05F7D391" w14:textId="77777777" w:rsidR="009C68CD" w:rsidRPr="009C68CD" w:rsidRDefault="009C68CD" w:rsidP="009C68C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C68C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</w:t>
      </w:r>
      <w:r w:rsidRPr="009C68CD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image</w:t>
      </w:r>
      <w:r w:rsidRPr="009C68CD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  <w:r w:rsidRPr="009C68C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</w:t>
      </w:r>
      <w:proofErr w:type="spellStart"/>
      <w:r w:rsidRPr="009C68CD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nginx:alpine</w:t>
      </w:r>
      <w:proofErr w:type="spellEnd"/>
    </w:p>
    <w:p w14:paraId="0F7C154E" w14:textId="77777777" w:rsidR="009C68CD" w:rsidRPr="009C68CD" w:rsidRDefault="009C68CD" w:rsidP="009C68C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C68C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</w:t>
      </w:r>
      <w:r w:rsidRPr="009C68CD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ports</w:t>
      </w:r>
      <w:r w:rsidRPr="009C68CD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</w:p>
    <w:p w14:paraId="0184C748" w14:textId="78CE578D" w:rsidR="009C68CD" w:rsidRPr="009C68CD" w:rsidRDefault="009C68CD" w:rsidP="009C68C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C68C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</w:t>
      </w:r>
      <w:r w:rsidRPr="009C68CD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-</w:t>
      </w:r>
      <w:r w:rsidRPr="009C68C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“80:80”</w:t>
      </w:r>
    </w:p>
    <w:p w14:paraId="4FA6552E" w14:textId="43464D4D" w:rsidR="009C68CD" w:rsidRDefault="009C68CD" w:rsidP="009C68CD">
      <w:pPr>
        <w:pStyle w:val="BodyText"/>
        <w:numPr>
          <w:ilvl w:val="0"/>
          <w:numId w:val="33"/>
        </w:numPr>
        <w:rPr>
          <w:lang w:eastAsia="en-GB"/>
        </w:rPr>
      </w:pPr>
      <w:r>
        <w:rPr>
          <w:lang w:eastAsia="en-GB"/>
        </w:rPr>
        <w:t xml:space="preserve">Start the docker compose with `docker-compose up -d` </w:t>
      </w:r>
    </w:p>
    <w:p w14:paraId="10019ED6" w14:textId="77777777" w:rsidR="0051351F" w:rsidRDefault="009C68CD" w:rsidP="009C68CD">
      <w:pPr>
        <w:pStyle w:val="BodyText"/>
        <w:numPr>
          <w:ilvl w:val="0"/>
          <w:numId w:val="33"/>
        </w:numPr>
        <w:rPr>
          <w:lang w:eastAsia="en-GB"/>
        </w:rPr>
      </w:pPr>
      <w:r>
        <w:rPr>
          <w:lang w:eastAsia="en-GB"/>
        </w:rPr>
        <w:t>Check the container is running with `docker-compose ps`</w:t>
      </w:r>
    </w:p>
    <w:p w14:paraId="0E2D6C60" w14:textId="626505FB" w:rsidR="00772A52" w:rsidRDefault="0051351F" w:rsidP="00772A52">
      <w:pPr>
        <w:pStyle w:val="BodyText"/>
        <w:numPr>
          <w:ilvl w:val="0"/>
          <w:numId w:val="33"/>
        </w:numPr>
        <w:rPr>
          <w:lang w:eastAsia="en-GB"/>
        </w:rPr>
      </w:pPr>
      <w:r>
        <w:rPr>
          <w:lang w:eastAsia="en-GB"/>
        </w:rPr>
        <w:t>Access the browser &lt;ip&gt;/ to see nginx</w:t>
      </w:r>
      <w:r w:rsidR="009C68CD">
        <w:rPr>
          <w:lang w:eastAsia="en-GB"/>
        </w:rPr>
        <w:t xml:space="preserve"> </w:t>
      </w:r>
      <w:r>
        <w:rPr>
          <w:lang w:eastAsia="en-GB"/>
        </w:rPr>
        <w:t>running</w:t>
      </w:r>
    </w:p>
    <w:p w14:paraId="58A34ADE" w14:textId="0B7C1AF1" w:rsidR="00772A52" w:rsidRDefault="00772A52" w:rsidP="00772A52">
      <w:pPr>
        <w:pStyle w:val="BodyText"/>
        <w:rPr>
          <w:lang w:eastAsia="en-GB"/>
        </w:rPr>
      </w:pPr>
    </w:p>
    <w:p w14:paraId="55AE3040" w14:textId="77777777" w:rsidR="00772A52" w:rsidRDefault="00772A52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  <w:lang w:eastAsia="en-GB"/>
        </w:rPr>
      </w:pPr>
      <w:r>
        <w:rPr>
          <w:lang w:eastAsia="en-GB"/>
        </w:rPr>
        <w:br w:type="page"/>
      </w:r>
    </w:p>
    <w:p w14:paraId="33223F6E" w14:textId="2BC5933C" w:rsidR="00772A52" w:rsidRDefault="00772A52" w:rsidP="00772A52">
      <w:pPr>
        <w:pStyle w:val="Title"/>
        <w:rPr>
          <w:lang w:eastAsia="en-GB"/>
        </w:rPr>
      </w:pPr>
      <w:r>
        <w:rPr>
          <w:lang w:eastAsia="en-GB"/>
        </w:rPr>
        <w:lastRenderedPageBreak/>
        <w:t>Lab 11 – Docker Compose Multiple services</w:t>
      </w:r>
    </w:p>
    <w:p w14:paraId="0515C6D3" w14:textId="4E4CDEF3" w:rsidR="00772A52" w:rsidRDefault="00772A52" w:rsidP="00772A52">
      <w:pPr>
        <w:pStyle w:val="Subtitle"/>
        <w:rPr>
          <w:lang w:eastAsia="en-GB"/>
        </w:rPr>
      </w:pPr>
      <w:r>
        <w:rPr>
          <w:lang w:eastAsia="en-GB"/>
        </w:rPr>
        <w:t>Task – Use Docker Compose to spin up multiple docker containers</w:t>
      </w:r>
    </w:p>
    <w:p w14:paraId="7611EF22" w14:textId="34D52B99" w:rsidR="00772A52" w:rsidRDefault="00772A52" w:rsidP="00772A52">
      <w:pPr>
        <w:pStyle w:val="BodyText"/>
        <w:rPr>
          <w:lang w:eastAsia="en-GB"/>
        </w:rPr>
      </w:pPr>
      <w:r>
        <w:rPr>
          <w:lang w:eastAsia="en-GB"/>
        </w:rPr>
        <w:t xml:space="preserve">Using Docker Compose you should spin up all containers needed for Task 1 at the repo </w:t>
      </w:r>
      <w:hyperlink r:id="rId13" w:history="1">
        <w:r w:rsidRPr="00AF72A8">
          <w:rPr>
            <w:rStyle w:val="Hyperlink"/>
            <w:lang w:eastAsia="en-GB"/>
          </w:rPr>
          <w:t>https://gitlab.com/Reece-Elder/dockerfileexercise</w:t>
        </w:r>
      </w:hyperlink>
    </w:p>
    <w:p w14:paraId="53B772FF" w14:textId="4DC0D859" w:rsidR="00772A52" w:rsidRDefault="00772A52" w:rsidP="00772A52">
      <w:pPr>
        <w:pStyle w:val="BodyText"/>
        <w:rPr>
          <w:lang w:eastAsia="en-GB"/>
        </w:rPr>
      </w:pPr>
      <w:r>
        <w:rPr>
          <w:lang w:eastAsia="en-GB"/>
        </w:rPr>
        <w:t xml:space="preserve">Within the Docker-compose.yaml you can have multiple services using local or online hosted images. </w:t>
      </w:r>
    </w:p>
    <w:p w14:paraId="7A38ABC4" w14:textId="1E51AC23" w:rsidR="00915B70" w:rsidRDefault="00915B70" w:rsidP="00772A52">
      <w:pPr>
        <w:pStyle w:val="BodyText"/>
        <w:rPr>
          <w:lang w:eastAsia="en-GB"/>
        </w:rPr>
      </w:pPr>
      <w:r>
        <w:rPr>
          <w:lang w:eastAsia="en-GB"/>
        </w:rPr>
        <w:t>By specifying the Dockerfile to use for an image you can get docker-compose to build the image before running containers. `docker-compose up -d` will build the images and updated before running any containers</w:t>
      </w:r>
    </w:p>
    <w:p w14:paraId="306C3912" w14:textId="77777777" w:rsidR="00915B70" w:rsidRPr="00915B70" w:rsidRDefault="00915B70" w:rsidP="00915B7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15B7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version: "3.8"</w:t>
      </w:r>
    </w:p>
    <w:p w14:paraId="42D62940" w14:textId="77777777" w:rsidR="00915B70" w:rsidRPr="00915B70" w:rsidRDefault="00915B70" w:rsidP="00915B7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15B7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services:</w:t>
      </w:r>
    </w:p>
    <w:p w14:paraId="2CF9618E" w14:textId="77777777" w:rsidR="00915B70" w:rsidRPr="00915B70" w:rsidRDefault="00915B70" w:rsidP="00915B7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15B7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my-custom-image:</w:t>
      </w:r>
    </w:p>
    <w:p w14:paraId="76204E3D" w14:textId="77777777" w:rsidR="00915B70" w:rsidRPr="00915B70" w:rsidRDefault="00915B70" w:rsidP="00915B7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15B7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image: </w:t>
      </w:r>
      <w:r w:rsidRPr="00915B70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[</w:t>
      </w:r>
      <w:r w:rsidRPr="00915B70">
        <w:rPr>
          <w:rFonts w:ascii="Consolas" w:eastAsia="Times New Roman" w:hAnsi="Consolas" w:cs="Times New Roman"/>
          <w:color w:val="FAD000"/>
          <w:sz w:val="21"/>
          <w:szCs w:val="21"/>
          <w:u w:val="single"/>
          <w:lang w:eastAsia="en-GB"/>
        </w:rPr>
        <w:t>HOST</w:t>
      </w:r>
      <w:r w:rsidRPr="00915B70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]</w:t>
      </w:r>
      <w:r w:rsidRPr="00915B7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/</w:t>
      </w:r>
      <w:r w:rsidRPr="00915B70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[</w:t>
      </w:r>
      <w:r w:rsidRPr="00915B70">
        <w:rPr>
          <w:rFonts w:ascii="Consolas" w:eastAsia="Times New Roman" w:hAnsi="Consolas" w:cs="Times New Roman"/>
          <w:color w:val="FAD000"/>
          <w:sz w:val="21"/>
          <w:szCs w:val="21"/>
          <w:u w:val="single"/>
          <w:lang w:eastAsia="en-GB"/>
        </w:rPr>
        <w:t>AUTHOR</w:t>
      </w:r>
      <w:r w:rsidRPr="00915B70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]</w:t>
      </w:r>
      <w:r w:rsidRPr="00915B7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/</w:t>
      </w:r>
      <w:r w:rsidRPr="00915B70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[</w:t>
      </w:r>
      <w:r w:rsidRPr="00915B70">
        <w:rPr>
          <w:rFonts w:ascii="Consolas" w:eastAsia="Times New Roman" w:hAnsi="Consolas" w:cs="Times New Roman"/>
          <w:color w:val="FAD000"/>
          <w:sz w:val="21"/>
          <w:szCs w:val="21"/>
          <w:u w:val="single"/>
          <w:lang w:eastAsia="en-GB"/>
        </w:rPr>
        <w:t>APPLICATION</w:t>
      </w:r>
      <w:r w:rsidRPr="00915B70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]</w:t>
      </w:r>
      <w:r w:rsidRPr="00915B7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  <w:r w:rsidRPr="00915B70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[</w:t>
      </w:r>
      <w:r w:rsidRPr="00915B70">
        <w:rPr>
          <w:rFonts w:ascii="Consolas" w:eastAsia="Times New Roman" w:hAnsi="Consolas" w:cs="Times New Roman"/>
          <w:color w:val="FAD000"/>
          <w:sz w:val="21"/>
          <w:szCs w:val="21"/>
          <w:u w:val="single"/>
          <w:lang w:eastAsia="en-GB"/>
        </w:rPr>
        <w:t>TAG</w:t>
      </w:r>
      <w:r w:rsidRPr="00915B70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]</w:t>
      </w:r>
    </w:p>
    <w:p w14:paraId="50666934" w14:textId="77777777" w:rsidR="00915B70" w:rsidRPr="00915B70" w:rsidRDefault="00915B70" w:rsidP="00915B7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15B7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build: ./path/to/Dockerfile</w:t>
      </w:r>
    </w:p>
    <w:p w14:paraId="75AFA6D8" w14:textId="293EF506" w:rsidR="00772A52" w:rsidRPr="00772A52" w:rsidRDefault="00F72663" w:rsidP="00772A52">
      <w:pPr>
        <w:pStyle w:val="BodyText"/>
        <w:rPr>
          <w:lang w:eastAsia="en-GB"/>
        </w:rPr>
      </w:pPr>
      <w:r>
        <w:rPr>
          <w:lang w:eastAsia="en-GB"/>
        </w:rPr>
        <w:t>Stretch goal – Use Docker Compose to create containers for Task 2 at the repo.</w:t>
      </w:r>
    </w:p>
    <w:sectPr w:rsidR="00772A52" w:rsidRPr="00772A52" w:rsidSect="00562E1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73DD8" w14:textId="77777777" w:rsidR="00841A98" w:rsidRDefault="00841A98">
      <w:pPr>
        <w:spacing w:after="0"/>
      </w:pPr>
      <w:r>
        <w:separator/>
      </w:r>
    </w:p>
  </w:endnote>
  <w:endnote w:type="continuationSeparator" w:id="0">
    <w:p w14:paraId="3EFDB9DD" w14:textId="77777777" w:rsidR="00841A98" w:rsidRDefault="00841A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44188" w14:textId="77777777" w:rsidR="00841A98" w:rsidRDefault="00841A98">
      <w:r>
        <w:separator/>
      </w:r>
    </w:p>
  </w:footnote>
  <w:footnote w:type="continuationSeparator" w:id="0">
    <w:p w14:paraId="1E9D19EA" w14:textId="77777777" w:rsidR="00841A98" w:rsidRDefault="00841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7253" w14:textId="641FA7D7" w:rsidR="00562E15" w:rsidRDefault="00562E15">
    <w:pPr>
      <w:pStyle w:val="Header"/>
    </w:pPr>
    <w:r w:rsidRPr="00050D89">
      <w:rPr>
        <w:rFonts w:ascii="Montserrat Black" w:eastAsia="Times New Roman" w:hAnsi="Montserrat Black" w:cstheme="minorHAnsi"/>
        <w:b/>
        <w:noProof/>
        <w:color w:val="FF6600"/>
        <w:sz w:val="40"/>
        <w:lang w:eastAsia="en-GB"/>
      </w:rPr>
      <w:drawing>
        <wp:anchor distT="0" distB="0" distL="114300" distR="114300" simplePos="0" relativeHeight="251659264" behindDoc="1" locked="0" layoutInCell="1" allowOverlap="1" wp14:anchorId="2D76BDD8" wp14:editId="102CC254">
          <wp:simplePos x="0" y="0"/>
          <wp:positionH relativeFrom="column">
            <wp:posOffset>-861757</wp:posOffset>
          </wp:positionH>
          <wp:positionV relativeFrom="paragraph">
            <wp:posOffset>-287798</wp:posOffset>
          </wp:positionV>
          <wp:extent cx="1062990" cy="647700"/>
          <wp:effectExtent l="0" t="0" r="0" b="0"/>
          <wp:wrapNone/>
          <wp:docPr id="6" name="Graphic 29">
            <a:extLst xmlns:a="http://schemas.openxmlformats.org/drawingml/2006/main">
              <a:ext uri="{FF2B5EF4-FFF2-40B4-BE49-F238E27FC236}">
                <a16:creationId xmlns:a16="http://schemas.microsoft.com/office/drawing/2014/main" id="{572E6A4A-143B-E94B-A1BF-29C50E635A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29">
                    <a:extLst>
                      <a:ext uri="{FF2B5EF4-FFF2-40B4-BE49-F238E27FC236}">
                        <a16:creationId xmlns:a16="http://schemas.microsoft.com/office/drawing/2014/main" id="{572E6A4A-143B-E94B-A1BF-29C50E635A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0B7A64"/>
    <w:multiLevelType w:val="hybridMultilevel"/>
    <w:tmpl w:val="26363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342E"/>
    <w:multiLevelType w:val="hybridMultilevel"/>
    <w:tmpl w:val="265E3D22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53F3"/>
    <w:multiLevelType w:val="multilevel"/>
    <w:tmpl w:val="A8043506"/>
    <w:lvl w:ilvl="0">
      <w:start w:val="12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19714B"/>
    <w:multiLevelType w:val="hybridMultilevel"/>
    <w:tmpl w:val="DD6289B4"/>
    <w:lvl w:ilvl="0" w:tplc="9C1EC3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022ED"/>
    <w:multiLevelType w:val="hybridMultilevel"/>
    <w:tmpl w:val="5172E532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B1603"/>
    <w:multiLevelType w:val="hybridMultilevel"/>
    <w:tmpl w:val="6BF4EB88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E1BB0"/>
    <w:multiLevelType w:val="hybridMultilevel"/>
    <w:tmpl w:val="19345A96"/>
    <w:lvl w:ilvl="0" w:tplc="2DB874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823F7"/>
    <w:multiLevelType w:val="hybridMultilevel"/>
    <w:tmpl w:val="34E21558"/>
    <w:lvl w:ilvl="0" w:tplc="B78E7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4287F"/>
    <w:multiLevelType w:val="hybridMultilevel"/>
    <w:tmpl w:val="A13C190E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21795"/>
    <w:multiLevelType w:val="hybridMultilevel"/>
    <w:tmpl w:val="A636F82E"/>
    <w:lvl w:ilvl="0" w:tplc="32427E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F60D5"/>
    <w:multiLevelType w:val="multilevel"/>
    <w:tmpl w:val="2F46064E"/>
    <w:lvl w:ilvl="0">
      <w:start w:val="3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AC5318"/>
    <w:multiLevelType w:val="hybridMultilevel"/>
    <w:tmpl w:val="06C28E96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43465"/>
    <w:multiLevelType w:val="multilevel"/>
    <w:tmpl w:val="960A6184"/>
    <w:lvl w:ilvl="0">
      <w:start w:val="5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E9021A"/>
    <w:multiLevelType w:val="hybridMultilevel"/>
    <w:tmpl w:val="741CF714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4585"/>
    <w:multiLevelType w:val="multilevel"/>
    <w:tmpl w:val="66F65692"/>
    <w:lvl w:ilvl="0">
      <w:start w:val="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BF421C"/>
    <w:multiLevelType w:val="hybridMultilevel"/>
    <w:tmpl w:val="D8E463DA"/>
    <w:lvl w:ilvl="0" w:tplc="46208E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4657F"/>
    <w:multiLevelType w:val="hybridMultilevel"/>
    <w:tmpl w:val="6F9E5A4E"/>
    <w:lvl w:ilvl="0" w:tplc="FE7209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F5360"/>
    <w:multiLevelType w:val="multilevel"/>
    <w:tmpl w:val="BE6607A4"/>
    <w:lvl w:ilvl="0">
      <w:start w:val="9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9E45239"/>
    <w:multiLevelType w:val="hybridMultilevel"/>
    <w:tmpl w:val="BE6230A6"/>
    <w:lvl w:ilvl="0" w:tplc="52CCC4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54553"/>
    <w:multiLevelType w:val="hybridMultilevel"/>
    <w:tmpl w:val="58BCA2CC"/>
    <w:lvl w:ilvl="0" w:tplc="925402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D73CC"/>
    <w:multiLevelType w:val="multilevel"/>
    <w:tmpl w:val="524CBDA4"/>
    <w:lvl w:ilvl="0">
      <w:start w:val="1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2786272"/>
    <w:multiLevelType w:val="hybridMultilevel"/>
    <w:tmpl w:val="09B82014"/>
    <w:lvl w:ilvl="0" w:tplc="2E780D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370F1"/>
    <w:multiLevelType w:val="hybridMultilevel"/>
    <w:tmpl w:val="47AC1A46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1630A"/>
    <w:multiLevelType w:val="multilevel"/>
    <w:tmpl w:val="A7588C10"/>
    <w:lvl w:ilvl="0">
      <w:start w:val="6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4CE5383"/>
    <w:multiLevelType w:val="hybridMultilevel"/>
    <w:tmpl w:val="D8C20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D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03AEB"/>
    <w:multiLevelType w:val="multilevel"/>
    <w:tmpl w:val="2E42DEF8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6BB45D3"/>
    <w:multiLevelType w:val="multilevel"/>
    <w:tmpl w:val="E1A61E0C"/>
    <w:lvl w:ilvl="0">
      <w:start w:val="1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B460942"/>
    <w:multiLevelType w:val="hybridMultilevel"/>
    <w:tmpl w:val="4268E266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E6B58"/>
    <w:multiLevelType w:val="multilevel"/>
    <w:tmpl w:val="9DBA5070"/>
    <w:lvl w:ilvl="0">
      <w:start w:val="8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85920567">
    <w:abstractNumId w:val="0"/>
  </w:num>
  <w:num w:numId="2" w16cid:durableId="1613396606">
    <w:abstractNumId w:val="19"/>
  </w:num>
  <w:num w:numId="3" w16cid:durableId="112602472">
    <w:abstractNumId w:val="29"/>
  </w:num>
  <w:num w:numId="4" w16cid:durableId="256983630">
    <w:abstractNumId w:val="31"/>
  </w:num>
  <w:num w:numId="5" w16cid:durableId="1309358066">
    <w:abstractNumId w:val="11"/>
  </w:num>
  <w:num w:numId="6" w16cid:durableId="470636124">
    <w:abstractNumId w:val="27"/>
  </w:num>
  <w:num w:numId="7" w16cid:durableId="245723654">
    <w:abstractNumId w:val="15"/>
  </w:num>
  <w:num w:numId="8" w16cid:durableId="353729221">
    <w:abstractNumId w:val="22"/>
  </w:num>
  <w:num w:numId="9" w16cid:durableId="1258370245">
    <w:abstractNumId w:val="25"/>
  </w:num>
  <w:num w:numId="10" w16cid:durableId="693388276">
    <w:abstractNumId w:val="18"/>
  </w:num>
  <w:num w:numId="11" w16cid:durableId="1188451513">
    <w:abstractNumId w:val="28"/>
  </w:num>
  <w:num w:numId="12" w16cid:durableId="380977574">
    <w:abstractNumId w:val="3"/>
  </w:num>
  <w:num w:numId="13" w16cid:durableId="462964138">
    <w:abstractNumId w:val="13"/>
  </w:num>
  <w:num w:numId="14" w16cid:durableId="1061828190">
    <w:abstractNumId w:val="32"/>
  </w:num>
  <w:num w:numId="15" w16cid:durableId="736441538">
    <w:abstractNumId w:val="20"/>
  </w:num>
  <w:num w:numId="16" w16cid:durableId="2033652864">
    <w:abstractNumId w:val="10"/>
  </w:num>
  <w:num w:numId="17" w16cid:durableId="1876040277">
    <w:abstractNumId w:val="8"/>
  </w:num>
  <w:num w:numId="18" w16cid:durableId="1589117027">
    <w:abstractNumId w:val="7"/>
  </w:num>
  <w:num w:numId="19" w16cid:durableId="1260144896">
    <w:abstractNumId w:val="4"/>
  </w:num>
  <w:num w:numId="20" w16cid:durableId="971246832">
    <w:abstractNumId w:val="23"/>
  </w:num>
  <w:num w:numId="21" w16cid:durableId="358160904">
    <w:abstractNumId w:val="21"/>
  </w:num>
  <w:num w:numId="22" w16cid:durableId="1990552599">
    <w:abstractNumId w:val="17"/>
  </w:num>
  <w:num w:numId="23" w16cid:durableId="1659336415">
    <w:abstractNumId w:val="16"/>
  </w:num>
  <w:num w:numId="24" w16cid:durableId="933324060">
    <w:abstractNumId w:val="30"/>
  </w:num>
  <w:num w:numId="25" w16cid:durableId="343437401">
    <w:abstractNumId w:val="9"/>
  </w:num>
  <w:num w:numId="26" w16cid:durableId="1774284387">
    <w:abstractNumId w:val="24"/>
  </w:num>
  <w:num w:numId="27" w16cid:durableId="1800107817">
    <w:abstractNumId w:val="6"/>
  </w:num>
  <w:num w:numId="28" w16cid:durableId="1862356196">
    <w:abstractNumId w:val="1"/>
  </w:num>
  <w:num w:numId="29" w16cid:durableId="108086143">
    <w:abstractNumId w:val="14"/>
  </w:num>
  <w:num w:numId="30" w16cid:durableId="191261177">
    <w:abstractNumId w:val="12"/>
  </w:num>
  <w:num w:numId="31" w16cid:durableId="662123196">
    <w:abstractNumId w:val="2"/>
  </w:num>
  <w:num w:numId="32" w16cid:durableId="164326086">
    <w:abstractNumId w:val="26"/>
  </w:num>
  <w:num w:numId="33" w16cid:durableId="76939991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53"/>
    <w:rsid w:val="00011C8B"/>
    <w:rsid w:val="00075CF3"/>
    <w:rsid w:val="000948C3"/>
    <w:rsid w:val="000A3173"/>
    <w:rsid w:val="000B50AA"/>
    <w:rsid w:val="000B6CA1"/>
    <w:rsid w:val="000B750F"/>
    <w:rsid w:val="000D1295"/>
    <w:rsid w:val="000D41B2"/>
    <w:rsid w:val="00124476"/>
    <w:rsid w:val="00127387"/>
    <w:rsid w:val="00137BAA"/>
    <w:rsid w:val="0015281C"/>
    <w:rsid w:val="0018649C"/>
    <w:rsid w:val="001A6AF2"/>
    <w:rsid w:val="001C77E5"/>
    <w:rsid w:val="00200152"/>
    <w:rsid w:val="00200A4B"/>
    <w:rsid w:val="00212177"/>
    <w:rsid w:val="00247139"/>
    <w:rsid w:val="00292D17"/>
    <w:rsid w:val="002978F6"/>
    <w:rsid w:val="002A248C"/>
    <w:rsid w:val="00331108"/>
    <w:rsid w:val="00353701"/>
    <w:rsid w:val="0035739A"/>
    <w:rsid w:val="00386387"/>
    <w:rsid w:val="003E3A8D"/>
    <w:rsid w:val="00412D3C"/>
    <w:rsid w:val="00446522"/>
    <w:rsid w:val="004E29B3"/>
    <w:rsid w:val="004E5F31"/>
    <w:rsid w:val="0051351F"/>
    <w:rsid w:val="0052321F"/>
    <w:rsid w:val="00562E15"/>
    <w:rsid w:val="00582EDA"/>
    <w:rsid w:val="00590D07"/>
    <w:rsid w:val="005A105C"/>
    <w:rsid w:val="005B1DCF"/>
    <w:rsid w:val="005B293B"/>
    <w:rsid w:val="005D1167"/>
    <w:rsid w:val="005D29A9"/>
    <w:rsid w:val="005D4D28"/>
    <w:rsid w:val="006223FD"/>
    <w:rsid w:val="00623EED"/>
    <w:rsid w:val="00637938"/>
    <w:rsid w:val="00671F5D"/>
    <w:rsid w:val="006A43B0"/>
    <w:rsid w:val="007046EC"/>
    <w:rsid w:val="00737AEF"/>
    <w:rsid w:val="00772A52"/>
    <w:rsid w:val="007739D4"/>
    <w:rsid w:val="00784D58"/>
    <w:rsid w:val="007A4F21"/>
    <w:rsid w:val="007A51E8"/>
    <w:rsid w:val="007F1325"/>
    <w:rsid w:val="00841A98"/>
    <w:rsid w:val="008B74C6"/>
    <w:rsid w:val="008D6863"/>
    <w:rsid w:val="00900ECF"/>
    <w:rsid w:val="00915B70"/>
    <w:rsid w:val="009172BE"/>
    <w:rsid w:val="00990953"/>
    <w:rsid w:val="009A6D2D"/>
    <w:rsid w:val="009C68CD"/>
    <w:rsid w:val="00A00CE3"/>
    <w:rsid w:val="00B3281F"/>
    <w:rsid w:val="00B86B75"/>
    <w:rsid w:val="00B94E40"/>
    <w:rsid w:val="00BB2B53"/>
    <w:rsid w:val="00BC48D5"/>
    <w:rsid w:val="00C2321B"/>
    <w:rsid w:val="00C36279"/>
    <w:rsid w:val="00C57A45"/>
    <w:rsid w:val="00C82EBE"/>
    <w:rsid w:val="00CB08A7"/>
    <w:rsid w:val="00CF3B79"/>
    <w:rsid w:val="00D2443B"/>
    <w:rsid w:val="00D35B6E"/>
    <w:rsid w:val="00D56AB2"/>
    <w:rsid w:val="00D91504"/>
    <w:rsid w:val="00DA19C6"/>
    <w:rsid w:val="00DF41D4"/>
    <w:rsid w:val="00E315A3"/>
    <w:rsid w:val="00E377B6"/>
    <w:rsid w:val="00E462CD"/>
    <w:rsid w:val="00E644E4"/>
    <w:rsid w:val="00E766DC"/>
    <w:rsid w:val="00F57C43"/>
    <w:rsid w:val="00F72663"/>
    <w:rsid w:val="00FD61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4A21"/>
  <w15:docId w15:val="{89A9F210-C20D-4BB3-9B0E-6BCD63A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"/>
      </w:numPr>
      <w:spacing w:before="200" w:after="0"/>
      <w:outlineLvl w:val="1"/>
    </w:pPr>
    <w:rPr>
      <w:rFonts w:ascii="Montserrat" w:hAnsi="Montserrat" w:cs="Arial"/>
      <w:b/>
      <w:color w:val="00404F"/>
      <w:sz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200152"/>
    <w:rPr>
      <w:szCs w:val="22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1"/>
      </w:numPr>
      <w:spacing w:before="120" w:after="80"/>
      <w:ind w:left="431" w:hanging="431"/>
    </w:pPr>
    <w:rPr>
      <w:sz w:val="20"/>
      <w:szCs w:val="20"/>
    </w:rPr>
  </w:style>
  <w:style w:type="paragraph" w:styleId="Title">
    <w:name w:val="Title"/>
    <w:basedOn w:val="Normal"/>
    <w:next w:val="BodyText"/>
    <w:qFormat/>
    <w:rsid w:val="00200152"/>
    <w:pPr>
      <w:keepNext/>
      <w:keepLines/>
      <w:spacing w:before="480" w:after="240"/>
    </w:pPr>
    <w:rPr>
      <w:rFonts w:ascii="Montserrat Black" w:eastAsiaTheme="majorEastAsia" w:hAnsi="Montserrat Black" w:cstheme="majorBidi"/>
      <w:b/>
      <w:bCs/>
      <w:color w:val="004050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noProof/>
      <w:sz w:val="20"/>
      <w:szCs w:val="20"/>
      <w:lang w:val="en-GB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b/>
      <w:noProof/>
      <w:color w:val="902000"/>
      <w:sz w:val="22"/>
      <w:szCs w:val="22"/>
      <w:lang w:val="en-GB"/>
    </w:rPr>
  </w:style>
  <w:style w:type="character" w:customStyle="1" w:styleId="DecValTok">
    <w:name w:val="DecVal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BaseNTok">
    <w:name w:val="BaseN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FloatTok">
    <w:name w:val="Float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b/>
      <w:noProof/>
      <w:color w:val="880000"/>
      <w:sz w:val="22"/>
      <w:szCs w:val="22"/>
      <w:lang w:val="en-GB"/>
    </w:rPr>
  </w:style>
  <w:style w:type="character" w:customStyle="1" w:styleId="CharTok">
    <w:name w:val="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tringTok">
    <w:name w:val="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b/>
      <w:noProof/>
      <w:color w:val="BB6688"/>
      <w:sz w:val="22"/>
      <w:szCs w:val="22"/>
      <w:lang w:val="en-GB"/>
    </w:rPr>
  </w:style>
  <w:style w:type="character" w:customStyle="1" w:styleId="ImportTok">
    <w:name w:val="Import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b/>
      <w:i/>
      <w:noProof/>
      <w:color w:val="60A0B0"/>
      <w:sz w:val="22"/>
      <w:szCs w:val="22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noProof/>
      <w:color w:val="BA2121"/>
      <w:sz w:val="22"/>
      <w:szCs w:val="22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OtherTok">
    <w:name w:val="OtherTok"/>
    <w:basedOn w:val="VerbatimChar"/>
    <w:rPr>
      <w:rFonts w:ascii="Consolas" w:hAnsi="Consolas"/>
      <w:b/>
      <w:noProof/>
      <w:color w:val="007020"/>
      <w:sz w:val="22"/>
      <w:szCs w:val="22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b/>
      <w:noProof/>
      <w:color w:val="06287E"/>
      <w:sz w:val="22"/>
      <w:szCs w:val="22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b/>
      <w:noProof/>
      <w:color w:val="19177C"/>
      <w:sz w:val="22"/>
      <w:szCs w:val="22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noProof/>
      <w:color w:val="666666"/>
      <w:sz w:val="22"/>
      <w:szCs w:val="22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b/>
      <w:noProof/>
      <w:color w:val="BC7A00"/>
      <w:sz w:val="22"/>
      <w:szCs w:val="22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b/>
      <w:noProof/>
      <w:color w:val="7D9029"/>
      <w:sz w:val="22"/>
      <w:szCs w:val="22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AlertTok">
    <w:name w:val="Alert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ErrorTok">
    <w:name w:val="Error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NormalTok">
    <w:name w:val="Normal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noProof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noProof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noProof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90953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DF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yperlink" Target="https://gitlab.com/Reece-Elder/dockerfileexerc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.docker.com" TargetMode="External"/><Relationship Id="rId12" Type="http://schemas.openxmlformats.org/officeDocument/2006/relationships/hyperlink" Target="https://gitlab.com/Reece-Elder/devops-installscrip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om/Reece-Elder/dockerfileexercise%20Task%20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lab.com/Reece-Elder/dockerfileexercise%20Task%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Reece-Elder/dockerfileexercis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</Template>
  <TotalTime>482</TotalTime>
  <Pages>8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Elder, Reece</cp:lastModifiedBy>
  <cp:revision>17</cp:revision>
  <cp:lastPrinted>2021-05-26T11:10:00Z</cp:lastPrinted>
  <dcterms:created xsi:type="dcterms:W3CDTF">2022-07-28T15:51:00Z</dcterms:created>
  <dcterms:modified xsi:type="dcterms:W3CDTF">2022-09-27T14:45:00Z</dcterms:modified>
</cp:coreProperties>
</file>